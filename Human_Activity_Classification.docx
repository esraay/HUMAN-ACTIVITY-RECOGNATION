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9FC" w:rsidRDefault="002E79FC" w:rsidP="002E79FC">
      <w:pPr>
        <w:pStyle w:val="KonuBal"/>
      </w:pPr>
      <w:r>
        <w:t>HUMAN ACTIVITY RECOGNITION</w:t>
      </w:r>
    </w:p>
    <w:p w:rsidR="002E79FC" w:rsidRDefault="002E79FC">
      <w:pPr>
        <w:pStyle w:val="KonuBal"/>
      </w:pPr>
      <w:r>
        <w:t>WITH USING SMARTPHONE DATA</w:t>
      </w:r>
    </w:p>
    <w:p w:rsidR="002E79FC" w:rsidRDefault="002E79FC">
      <w:pPr>
        <w:pStyle w:val="Balk1"/>
      </w:pPr>
    </w:p>
    <w:p w:rsidR="002E79FC" w:rsidRPr="002E79FC" w:rsidRDefault="002E79FC" w:rsidP="002E79FC">
      <w:pPr>
        <w:pStyle w:val="Balk1"/>
        <w:shd w:val="clear" w:color="auto" w:fill="FFC000"/>
        <w:rPr>
          <w:color w:val="0D0D0D" w:themeColor="text1" w:themeTint="F2"/>
        </w:rPr>
      </w:pPr>
    </w:p>
    <w:p w:rsidR="002E79FC" w:rsidRPr="002E79FC" w:rsidRDefault="002E79FC" w:rsidP="002E79FC">
      <w:pPr>
        <w:pStyle w:val="Balk1"/>
        <w:shd w:val="clear" w:color="auto" w:fill="FFC000"/>
        <w:rPr>
          <w:color w:val="0D0D0D" w:themeColor="text1" w:themeTint="F2"/>
        </w:rPr>
      </w:pPr>
      <w:r w:rsidRPr="002E79FC">
        <w:rPr>
          <w:color w:val="0D0D0D" w:themeColor="text1" w:themeTint="F2"/>
        </w:rPr>
        <w:t>TABLE OF Contents</w:t>
      </w:r>
    </w:p>
    <w:p w:rsidR="002E79FC" w:rsidRPr="002E79FC" w:rsidRDefault="002E79FC" w:rsidP="002E79FC">
      <w:pPr>
        <w:rPr>
          <w:color w:val="0D0D0D" w:themeColor="text1" w:themeTint="F2"/>
        </w:rPr>
      </w:pPr>
    </w:p>
    <w:p w:rsidR="002E79FC" w:rsidRPr="002E79FC" w:rsidRDefault="002E79FC" w:rsidP="002E79FC">
      <w:pPr>
        <w:pStyle w:val="ListofContents"/>
        <w:rPr>
          <w:color w:val="0D0D0D" w:themeColor="text1" w:themeTint="F2"/>
        </w:rPr>
      </w:pPr>
      <w:r>
        <w:rPr>
          <w:color w:val="0D0D0D" w:themeColor="text1" w:themeTint="F2"/>
        </w:rPr>
        <w:t>1.</w:t>
      </w:r>
      <w:r w:rsidRPr="002E79FC">
        <w:rPr>
          <w:color w:val="0D0D0D" w:themeColor="text1" w:themeTint="F2"/>
        </w:rPr>
        <w:t xml:space="preserve"> Project </w:t>
      </w:r>
      <w:r>
        <w:rPr>
          <w:color w:val="0D0D0D" w:themeColor="text1" w:themeTint="F2"/>
        </w:rPr>
        <w:t>Introduction</w:t>
      </w:r>
      <w:r w:rsidRPr="002E79FC">
        <w:rPr>
          <w:color w:val="0D0D0D" w:themeColor="text1" w:themeTint="F2"/>
        </w:rPr>
        <w:tab/>
        <w:t>03</w:t>
      </w:r>
    </w:p>
    <w:p w:rsidR="002E79FC" w:rsidRPr="002E79FC" w:rsidRDefault="002E79FC" w:rsidP="002E79FC">
      <w:pPr>
        <w:pStyle w:val="ListofContents"/>
        <w:rPr>
          <w:color w:val="0D0D0D" w:themeColor="text1" w:themeTint="F2"/>
        </w:rPr>
      </w:pPr>
    </w:p>
    <w:p w:rsidR="002E79FC" w:rsidRDefault="002E79FC" w:rsidP="002E79FC">
      <w:pPr>
        <w:pStyle w:val="ListofContents"/>
        <w:rPr>
          <w:color w:val="0D0D0D" w:themeColor="text1" w:themeTint="F2"/>
        </w:rPr>
      </w:pPr>
      <w:r>
        <w:rPr>
          <w:color w:val="0D0D0D" w:themeColor="text1" w:themeTint="F2"/>
        </w:rPr>
        <w:t>2.</w:t>
      </w:r>
      <w:r w:rsidRPr="002E79FC">
        <w:rPr>
          <w:color w:val="0D0D0D" w:themeColor="text1" w:themeTint="F2"/>
        </w:rPr>
        <w:t>Project Progress</w:t>
      </w:r>
      <w:r w:rsidRPr="002E79FC">
        <w:rPr>
          <w:color w:val="0D0D0D" w:themeColor="text1" w:themeTint="F2"/>
        </w:rPr>
        <w:tab/>
        <w:t>3-5</w:t>
      </w:r>
    </w:p>
    <w:p w:rsidR="002E79FC" w:rsidRDefault="002E79FC" w:rsidP="002E79FC">
      <w:pPr>
        <w:pStyle w:val="ListofContents"/>
        <w:ind w:left="720"/>
        <w:rPr>
          <w:color w:val="0D0D0D" w:themeColor="text1" w:themeTint="F2"/>
        </w:rPr>
      </w:pPr>
    </w:p>
    <w:p w:rsidR="002E79FC" w:rsidRDefault="00D93F61" w:rsidP="002E79FC">
      <w:pPr>
        <w:pStyle w:val="ListofContents"/>
        <w:ind w:left="720"/>
        <w:rPr>
          <w:color w:val="0D0D0D" w:themeColor="text1" w:themeTint="F2"/>
        </w:rPr>
      </w:pPr>
      <w:r>
        <w:rPr>
          <w:color w:val="0D0D0D" w:themeColor="text1" w:themeTint="F2"/>
        </w:rPr>
        <w:t>2</w:t>
      </w:r>
      <w:r w:rsidR="002E79FC">
        <w:rPr>
          <w:color w:val="0D0D0D" w:themeColor="text1" w:themeTint="F2"/>
        </w:rPr>
        <w:t>.1 Understanding Data</w:t>
      </w:r>
    </w:p>
    <w:p w:rsidR="002E79FC" w:rsidRDefault="00D93F61" w:rsidP="002E79FC">
      <w:pPr>
        <w:pStyle w:val="ListofContents"/>
        <w:ind w:left="720"/>
        <w:rPr>
          <w:color w:val="0D0D0D" w:themeColor="text1" w:themeTint="F2"/>
        </w:rPr>
      </w:pPr>
      <w:r>
        <w:rPr>
          <w:color w:val="0D0D0D" w:themeColor="text1" w:themeTint="F2"/>
        </w:rPr>
        <w:t>2</w:t>
      </w:r>
      <w:r w:rsidR="002E79FC">
        <w:rPr>
          <w:color w:val="0D0D0D" w:themeColor="text1" w:themeTint="F2"/>
        </w:rPr>
        <w:t>.2</w:t>
      </w:r>
      <w:r w:rsidR="00A97208">
        <w:rPr>
          <w:color w:val="0D0D0D" w:themeColor="text1" w:themeTint="F2"/>
        </w:rPr>
        <w:t>Feature Selecting</w:t>
      </w:r>
    </w:p>
    <w:p w:rsidR="002E79FC" w:rsidRDefault="00D93F61" w:rsidP="002E79FC">
      <w:pPr>
        <w:pStyle w:val="ListofContents"/>
        <w:ind w:left="720"/>
        <w:rPr>
          <w:color w:val="0D0D0D" w:themeColor="text1" w:themeTint="F2"/>
        </w:rPr>
      </w:pPr>
      <w:r>
        <w:rPr>
          <w:color w:val="0D0D0D" w:themeColor="text1" w:themeTint="F2"/>
        </w:rPr>
        <w:t xml:space="preserve">2.3 </w:t>
      </w:r>
      <w:r w:rsidR="002E79FC">
        <w:rPr>
          <w:color w:val="0D0D0D" w:themeColor="text1" w:themeTint="F2"/>
        </w:rPr>
        <w:t xml:space="preserve">Algorithms </w:t>
      </w:r>
    </w:p>
    <w:p w:rsidR="00A35C07" w:rsidRDefault="00A35C07" w:rsidP="002E79FC">
      <w:pPr>
        <w:pStyle w:val="ListofContents"/>
        <w:ind w:left="720"/>
        <w:rPr>
          <w:color w:val="0D0D0D" w:themeColor="text1" w:themeTint="F2"/>
        </w:rPr>
      </w:pPr>
      <w:r>
        <w:rPr>
          <w:color w:val="0D0D0D" w:themeColor="text1" w:themeTint="F2"/>
        </w:rPr>
        <w:t xml:space="preserve">2.4 Create our dataset </w:t>
      </w:r>
    </w:p>
    <w:p w:rsidR="002E79FC" w:rsidRDefault="002E79FC" w:rsidP="002E79FC">
      <w:pPr>
        <w:pStyle w:val="ListofContents"/>
        <w:rPr>
          <w:color w:val="0D0D0D" w:themeColor="text1" w:themeTint="F2"/>
        </w:rPr>
      </w:pPr>
    </w:p>
    <w:p w:rsidR="002E79FC" w:rsidRPr="002E79FC" w:rsidRDefault="00D93F61" w:rsidP="002E79FC">
      <w:pPr>
        <w:pStyle w:val="ListofContents"/>
        <w:rPr>
          <w:color w:val="0D0D0D" w:themeColor="text1" w:themeTint="F2"/>
        </w:rPr>
      </w:pPr>
      <w:r>
        <w:rPr>
          <w:color w:val="0D0D0D" w:themeColor="text1" w:themeTint="F2"/>
        </w:rPr>
        <w:t xml:space="preserve">3. </w:t>
      </w:r>
      <w:r w:rsidR="002E79FC" w:rsidRPr="002E79FC">
        <w:rPr>
          <w:color w:val="0D0D0D" w:themeColor="text1" w:themeTint="F2"/>
        </w:rPr>
        <w:t>Project Issues</w:t>
      </w:r>
      <w:r w:rsidR="002E79FC" w:rsidRPr="002E79FC">
        <w:rPr>
          <w:color w:val="0D0D0D" w:themeColor="text1" w:themeTint="F2"/>
        </w:rPr>
        <w:tab/>
        <w:t>5-6</w:t>
      </w:r>
    </w:p>
    <w:p w:rsidR="00A35C07" w:rsidRDefault="00A35C07" w:rsidP="002E79FC">
      <w:pPr>
        <w:pStyle w:val="ListofContents"/>
        <w:rPr>
          <w:color w:val="0D0D0D" w:themeColor="text1" w:themeTint="F2"/>
        </w:rPr>
      </w:pPr>
    </w:p>
    <w:p w:rsidR="002E79FC" w:rsidRPr="002E79FC" w:rsidRDefault="00A35C07" w:rsidP="002E79FC">
      <w:pPr>
        <w:pStyle w:val="ListofContents"/>
        <w:rPr>
          <w:color w:val="0D0D0D" w:themeColor="text1" w:themeTint="F2"/>
        </w:rPr>
      </w:pPr>
      <w:r>
        <w:rPr>
          <w:color w:val="0D0D0D" w:themeColor="text1" w:themeTint="F2"/>
        </w:rPr>
        <w:t>4</w:t>
      </w:r>
      <w:r w:rsidR="00D93F61">
        <w:rPr>
          <w:color w:val="0D0D0D" w:themeColor="text1" w:themeTint="F2"/>
        </w:rPr>
        <w:t xml:space="preserve">. </w:t>
      </w:r>
      <w:r w:rsidR="002E79FC">
        <w:rPr>
          <w:color w:val="0D0D0D" w:themeColor="text1" w:themeTint="F2"/>
        </w:rPr>
        <w:t>Conclusion</w:t>
      </w:r>
      <w:r w:rsidR="002E79FC" w:rsidRPr="002E79FC">
        <w:rPr>
          <w:color w:val="0D0D0D" w:themeColor="text1" w:themeTint="F2"/>
        </w:rPr>
        <w:tab/>
        <w:t>07</w:t>
      </w:r>
    </w:p>
    <w:p w:rsidR="002E79FC" w:rsidRPr="002E79FC" w:rsidRDefault="002E79FC" w:rsidP="002E79FC">
      <w:pPr>
        <w:pStyle w:val="ListofContents"/>
        <w:rPr>
          <w:color w:val="0D0D0D" w:themeColor="text1" w:themeTint="F2"/>
        </w:rPr>
      </w:pPr>
    </w:p>
    <w:p w:rsidR="002E79FC" w:rsidRDefault="002E79FC"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CE7206" w:rsidRDefault="00CE7206" w:rsidP="00CE7206">
      <w:pPr>
        <w:pStyle w:val="KonuBal"/>
        <w:rPr>
          <w:sz w:val="36"/>
          <w:szCs w:val="36"/>
        </w:rPr>
      </w:pPr>
      <w:r>
        <w:rPr>
          <w:sz w:val="36"/>
          <w:szCs w:val="36"/>
        </w:rPr>
        <w:lastRenderedPageBreak/>
        <w:t>1</w:t>
      </w:r>
      <w:r w:rsidRPr="00CE7206">
        <w:rPr>
          <w:sz w:val="36"/>
          <w:szCs w:val="36"/>
        </w:rPr>
        <w:t>.Project ıntroductıon</w:t>
      </w:r>
    </w:p>
    <w:p w:rsidR="00CE7206" w:rsidRPr="00CE7206" w:rsidRDefault="00CE7206" w:rsidP="00CE7206">
      <w:pPr>
        <w:pStyle w:val="KonuBal"/>
        <w:rPr>
          <w:sz w:val="36"/>
          <w:szCs w:val="36"/>
        </w:rPr>
      </w:pPr>
    </w:p>
    <w:p w:rsidR="002E79FC" w:rsidRDefault="0057255D" w:rsidP="00EF4B48">
      <w:r w:rsidRPr="00EF4B48">
        <w:t>In this project, we conduct an activity recognition experiment with phone data.we receive data from the smartphone as the only sensor that collects time series signals when the 3 properties (acceleration, gyroscope, gravity) are generated in the frequency domain.All activities are classified using classification algorithms</w:t>
      </w:r>
      <w:r w:rsidR="00EF4B48" w:rsidRPr="00EF4B48">
        <w:t>. Dimensionality reduction is provided by feature selection. The results of the experiments should show the suitability of activity recognition by smartphones used by everyone according to the success rate of the algorithms.</w:t>
      </w:r>
    </w:p>
    <w:p w:rsidR="00EF4B48" w:rsidRDefault="00EF4B48" w:rsidP="00EF4B48"/>
    <w:p w:rsidR="00EF4B48" w:rsidRPr="00EF4B48" w:rsidRDefault="00EF4B48" w:rsidP="00EF4B48"/>
    <w:p w:rsidR="006D0D9B" w:rsidRDefault="006D0D9B" w:rsidP="006D0D9B">
      <w:pPr>
        <w:pStyle w:val="KonuBal"/>
        <w:rPr>
          <w:sz w:val="36"/>
          <w:szCs w:val="36"/>
        </w:rPr>
      </w:pPr>
      <w:r>
        <w:rPr>
          <w:sz w:val="36"/>
          <w:szCs w:val="36"/>
        </w:rPr>
        <w:t>2</w:t>
      </w:r>
      <w:r w:rsidRPr="00CE7206">
        <w:rPr>
          <w:sz w:val="36"/>
          <w:szCs w:val="36"/>
        </w:rPr>
        <w:t xml:space="preserve">.Project </w:t>
      </w:r>
      <w:r>
        <w:rPr>
          <w:sz w:val="36"/>
          <w:szCs w:val="36"/>
        </w:rPr>
        <w:t>Progress</w:t>
      </w:r>
    </w:p>
    <w:p w:rsidR="006D0D9B" w:rsidRDefault="006D0D9B" w:rsidP="006D0D9B">
      <w:pPr>
        <w:pStyle w:val="ListofContents"/>
      </w:pPr>
    </w:p>
    <w:p w:rsidR="006D0D9B" w:rsidRPr="006D0D9B" w:rsidRDefault="006D0D9B" w:rsidP="006D0D9B">
      <w:pPr>
        <w:pStyle w:val="ListofContents"/>
        <w:rPr>
          <w:sz w:val="28"/>
          <w:szCs w:val="28"/>
        </w:rPr>
      </w:pPr>
      <w:r w:rsidRPr="006D0D9B">
        <w:rPr>
          <w:sz w:val="28"/>
          <w:szCs w:val="28"/>
        </w:rPr>
        <w:t>2.1 Understand</w:t>
      </w:r>
      <w:r>
        <w:rPr>
          <w:sz w:val="28"/>
          <w:szCs w:val="28"/>
        </w:rPr>
        <w:t>i</w:t>
      </w:r>
      <w:r w:rsidRPr="006D0D9B">
        <w:rPr>
          <w:sz w:val="28"/>
          <w:szCs w:val="28"/>
        </w:rPr>
        <w:t xml:space="preserve">ng </w:t>
      </w:r>
      <w:r>
        <w:rPr>
          <w:sz w:val="28"/>
          <w:szCs w:val="28"/>
        </w:rPr>
        <w:t>D</w:t>
      </w:r>
      <w:r w:rsidRPr="006D0D9B">
        <w:rPr>
          <w:sz w:val="28"/>
          <w:szCs w:val="28"/>
        </w:rPr>
        <w:t>ata</w:t>
      </w:r>
    </w:p>
    <w:p w:rsidR="002E79FC" w:rsidRDefault="002E79FC" w:rsidP="006D0D9B">
      <w:pPr>
        <w:pStyle w:val="Balk2"/>
      </w:pPr>
    </w:p>
    <w:p w:rsidR="006D0D9B" w:rsidRPr="006D0D9B" w:rsidRDefault="006D0D9B" w:rsidP="006D0D9B">
      <w:pPr>
        <w:ind w:left="0"/>
      </w:pPr>
      <w:r>
        <w:t xml:space="preserve">Firstly, We check an </w:t>
      </w:r>
      <w:r w:rsidRPr="006D0D9B">
        <w:t xml:space="preserve">previously prepared data set (from </w:t>
      </w:r>
      <w:r>
        <w:t>UCI [1]</w:t>
      </w:r>
      <w:r w:rsidRPr="006D0D9B">
        <w:t>)</w:t>
      </w:r>
      <w:r>
        <w:t>.This dataset created with an experiment .</w:t>
      </w:r>
      <w:r w:rsidRPr="006D0D9B">
        <w:t xml:space="preserve">This dataset will produced by experiments </w:t>
      </w:r>
      <w:r w:rsidR="00B34DD2">
        <w:t>with</w:t>
      </w:r>
      <w:r w:rsidRPr="006D0D9B">
        <w:t xml:space="preserve"> group of 30 volunteers. Each person performed six activities (WALKING, WALKING_UPSTAIRS, WALKING_DOWNSTAIRS, SITTING, STANDING, LAYING) </w:t>
      </w:r>
      <w:r w:rsidR="00B34DD2">
        <w:t>using</w:t>
      </w:r>
      <w:r w:rsidRPr="006D0D9B">
        <w:t xml:space="preserve"> a smartphone on the</w:t>
      </w:r>
      <w:r w:rsidR="00B34DD2">
        <w:t>ir</w:t>
      </w:r>
      <w:r w:rsidRPr="006D0D9B">
        <w:t xml:space="preserve"> waist. Using </w:t>
      </w:r>
      <w:r w:rsidR="00B34DD2">
        <w:t>smartphones</w:t>
      </w:r>
      <w:r w:rsidRPr="006D0D9B">
        <w:t xml:space="preserve"> embedded accelerometer and gyroscope</w:t>
      </w:r>
      <w:r w:rsidR="00B34DD2">
        <w:t xml:space="preserve"> with 50 Hertz frequency.</w:t>
      </w:r>
    </w:p>
    <w:p w:rsidR="00B34DD2" w:rsidRDefault="00B34DD2" w:rsidP="00B34DD2">
      <w:pPr>
        <w:ind w:left="0"/>
      </w:pPr>
      <w:r>
        <w:t xml:space="preserve">These signals were used to estimate variables of the feature vector for each </w:t>
      </w:r>
      <w:r w:rsidR="00A97208">
        <w:t>pattern [2]:</w:t>
      </w:r>
    </w:p>
    <w:p w:rsidR="00B34DD2" w:rsidRDefault="00B34DD2" w:rsidP="00B34DD2">
      <w:r>
        <w:t>'-XYZ' is used to denote 3-axial signals in the X, Y and Z directions.</w:t>
      </w:r>
    </w:p>
    <w:p w:rsidR="00B34DD2" w:rsidRDefault="00B34DD2" w:rsidP="00B34DD2"/>
    <w:p w:rsidR="00B34DD2" w:rsidRDefault="00B34DD2" w:rsidP="00B34DD2">
      <w:r>
        <w:t>tBodyAcc-XYZ</w:t>
      </w:r>
    </w:p>
    <w:p w:rsidR="00B34DD2" w:rsidRDefault="00B34DD2" w:rsidP="00B34DD2">
      <w:r>
        <w:t>tGravityAcc-XYZ</w:t>
      </w:r>
    </w:p>
    <w:p w:rsidR="00B34DD2" w:rsidRDefault="00B34DD2" w:rsidP="00B34DD2">
      <w:r>
        <w:t>tBodyAccJerk-XYZ</w:t>
      </w:r>
    </w:p>
    <w:p w:rsidR="00B34DD2" w:rsidRDefault="00B34DD2" w:rsidP="00B34DD2">
      <w:r>
        <w:t>tBodyGyro-XYZ</w:t>
      </w:r>
    </w:p>
    <w:p w:rsidR="00B34DD2" w:rsidRDefault="00B34DD2" w:rsidP="00B34DD2">
      <w:r>
        <w:t>tBodyGyroJerk-XYZ</w:t>
      </w:r>
    </w:p>
    <w:p w:rsidR="00B34DD2" w:rsidRDefault="00B34DD2" w:rsidP="00B34DD2">
      <w:r>
        <w:t>fBodyAcc-XYZ</w:t>
      </w:r>
    </w:p>
    <w:p w:rsidR="00B34DD2" w:rsidRDefault="00B34DD2" w:rsidP="00B34DD2">
      <w:r>
        <w:t>fBodyAccJerk-XYZ</w:t>
      </w:r>
    </w:p>
    <w:p w:rsidR="00B34DD2" w:rsidRDefault="00B34DD2" w:rsidP="00B34DD2">
      <w:r>
        <w:t>fBodyGyro-XYZ</w:t>
      </w:r>
    </w:p>
    <w:p w:rsidR="00B34DD2" w:rsidRDefault="00B34DD2" w:rsidP="00B34DD2"/>
    <w:p w:rsidR="00B34DD2" w:rsidRDefault="00B34DD2" w:rsidP="00B34DD2">
      <w:r>
        <w:t xml:space="preserve">The set of variables that were estimated from these signals are: </w:t>
      </w:r>
    </w:p>
    <w:p w:rsidR="00B34DD2" w:rsidRDefault="00B34DD2" w:rsidP="00B34DD2"/>
    <w:p w:rsidR="00B34DD2" w:rsidRDefault="00B34DD2" w:rsidP="00B34DD2">
      <w:r>
        <w:lastRenderedPageBreak/>
        <w:t>mean(): Mean value</w:t>
      </w:r>
    </w:p>
    <w:p w:rsidR="00B34DD2" w:rsidRDefault="00B34DD2" w:rsidP="00B34DD2">
      <w:r>
        <w:t>std(): Standard deviation</w:t>
      </w:r>
    </w:p>
    <w:p w:rsidR="00B34DD2" w:rsidRDefault="00B34DD2" w:rsidP="00B34DD2">
      <w:r>
        <w:t xml:space="preserve">mad(): Median absolute deviation </w:t>
      </w:r>
    </w:p>
    <w:p w:rsidR="00B34DD2" w:rsidRDefault="00B34DD2" w:rsidP="00B34DD2">
      <w:r>
        <w:t>max(): Largest value in array</w:t>
      </w:r>
    </w:p>
    <w:p w:rsidR="00B34DD2" w:rsidRDefault="00B34DD2" w:rsidP="00B34DD2">
      <w:r>
        <w:t>min(): Smallest value in array</w:t>
      </w:r>
    </w:p>
    <w:p w:rsidR="00B34DD2" w:rsidRDefault="00B34DD2" w:rsidP="00B34DD2">
      <w:r>
        <w:t xml:space="preserve">energy(): Energy measure. Sum of the squares divided by the number of values. </w:t>
      </w:r>
    </w:p>
    <w:p w:rsidR="00B34DD2" w:rsidRDefault="00B34DD2" w:rsidP="00B34DD2">
      <w:r>
        <w:t xml:space="preserve">iqr(): Interquartile range </w:t>
      </w:r>
    </w:p>
    <w:p w:rsidR="00B34DD2" w:rsidRDefault="00B34DD2" w:rsidP="00B34DD2">
      <w:r>
        <w:t>entropy(): Signal entropy</w:t>
      </w:r>
    </w:p>
    <w:p w:rsidR="00B34DD2" w:rsidRDefault="00B34DD2" w:rsidP="00B34DD2">
      <w:r>
        <w:t>arCoeff(): Autorregresion coefficients with Burg order equal to 4</w:t>
      </w:r>
      <w:r w:rsidR="00A97208">
        <w:t>.</w:t>
      </w:r>
    </w:p>
    <w:p w:rsidR="006D0D9B" w:rsidRDefault="00A97208" w:rsidP="00B34DD2">
      <w:r>
        <w:t>C</w:t>
      </w:r>
      <w:r w:rsidR="00B34DD2">
        <w:t>orrelation(): correlation coefficient between two signals</w:t>
      </w:r>
      <w:r>
        <w:t>.</w:t>
      </w:r>
    </w:p>
    <w:p w:rsidR="00A97208" w:rsidRDefault="00A97208" w:rsidP="00B34DD2"/>
    <w:p w:rsidR="00A97208" w:rsidRPr="00A97208" w:rsidRDefault="00A97208" w:rsidP="00A97208">
      <w:pPr>
        <w:rPr>
          <w:lang w:val="tr-TR"/>
        </w:rPr>
      </w:pPr>
      <w:r>
        <w:rPr>
          <w:lang w:val="tr-TR"/>
        </w:rPr>
        <w:t>Wel</w:t>
      </w:r>
      <w:r w:rsidRPr="00A97208">
        <w:rPr>
          <w:lang w:val="tr-TR"/>
        </w:rPr>
        <w:t>oaddata</w:t>
      </w:r>
      <w:r>
        <w:rPr>
          <w:lang w:val="tr-TR"/>
        </w:rPr>
        <w:t>toWeka</w:t>
      </w:r>
      <w:r w:rsidRPr="00A97208">
        <w:rPr>
          <w:lang w:val="tr-TR"/>
        </w:rPr>
        <w:t xml:space="preserve"> in .csv form</w:t>
      </w:r>
      <w:r>
        <w:rPr>
          <w:lang w:val="tr-TR"/>
        </w:rPr>
        <w:t>justforchecking.</w:t>
      </w:r>
      <w:r w:rsidRPr="00A97208">
        <w:rPr>
          <w:lang w:val="tr-TR"/>
        </w:rPr>
        <w:t>Ourallattributesarenumerical</w:t>
      </w:r>
      <w:r>
        <w:rPr>
          <w:lang w:val="tr-TR"/>
        </w:rPr>
        <w:t>and</w:t>
      </w:r>
    </w:p>
    <w:p w:rsidR="00A97208" w:rsidRPr="00A97208" w:rsidRDefault="00A97208" w:rsidP="00A97208">
      <w:pPr>
        <w:rPr>
          <w:lang w:val="tr-TR"/>
        </w:rPr>
      </w:pPr>
      <w:r>
        <w:rPr>
          <w:lang w:val="tr-TR"/>
        </w:rPr>
        <w:t>d</w:t>
      </w:r>
      <w:r w:rsidRPr="00A97208">
        <w:rPr>
          <w:lang w:val="tr-TR"/>
        </w:rPr>
        <w:t>ata has not</w:t>
      </w:r>
      <w:r>
        <w:rPr>
          <w:lang w:val="tr-TR"/>
        </w:rPr>
        <w:t>null</w:t>
      </w:r>
      <w:r w:rsidRPr="00A97208">
        <w:rPr>
          <w:lang w:val="tr-TR"/>
        </w:rPr>
        <w:t>values</w:t>
      </w:r>
      <w:r>
        <w:rPr>
          <w:lang w:val="tr-TR"/>
        </w:rPr>
        <w:t>. Data has nearly</w:t>
      </w:r>
      <w:r w:rsidRPr="00A97208">
        <w:rPr>
          <w:lang w:val="tr-TR"/>
        </w:rPr>
        <w:t>equallyseperated</w:t>
      </w:r>
      <w:r>
        <w:rPr>
          <w:lang w:val="tr-TR"/>
        </w:rPr>
        <w:t>activitylabels  (</w:t>
      </w:r>
      <w:r w:rsidRPr="00A97208">
        <w:rPr>
          <w:lang w:val="tr-TR"/>
        </w:rPr>
        <w:t>Sitting</w:t>
      </w:r>
      <w:r>
        <w:rPr>
          <w:lang w:val="tr-TR"/>
        </w:rPr>
        <w:t xml:space="preserve">, </w:t>
      </w:r>
      <w:r w:rsidRPr="00A97208">
        <w:rPr>
          <w:lang w:val="tr-TR"/>
        </w:rPr>
        <w:t>Laying</w:t>
      </w:r>
      <w:r>
        <w:rPr>
          <w:lang w:val="tr-TR"/>
        </w:rPr>
        <w:t xml:space="preserve">, </w:t>
      </w:r>
      <w:r w:rsidRPr="00A97208">
        <w:rPr>
          <w:lang w:val="tr-TR"/>
        </w:rPr>
        <w:t>Walking</w:t>
      </w:r>
      <w:r>
        <w:rPr>
          <w:lang w:val="tr-TR"/>
        </w:rPr>
        <w:t xml:space="preserve">, </w:t>
      </w:r>
      <w:r w:rsidRPr="00A97208">
        <w:rPr>
          <w:lang w:val="tr-TR"/>
        </w:rPr>
        <w:t>Standing</w:t>
      </w:r>
      <w:r>
        <w:rPr>
          <w:lang w:val="tr-TR"/>
        </w:rPr>
        <w:t>,</w:t>
      </w:r>
      <w:r w:rsidRPr="00A97208">
        <w:rPr>
          <w:lang w:val="tr-TR"/>
        </w:rPr>
        <w:t>WalkingUpstair</w:t>
      </w:r>
      <w:r>
        <w:rPr>
          <w:lang w:val="tr-TR"/>
        </w:rPr>
        <w:t xml:space="preserve">s, </w:t>
      </w:r>
      <w:r w:rsidRPr="00A97208">
        <w:rPr>
          <w:lang w:val="tr-TR"/>
        </w:rPr>
        <w:t>WalkingDownstair</w:t>
      </w:r>
      <w:r>
        <w:rPr>
          <w:lang w:val="tr-TR"/>
        </w:rPr>
        <w:t>s)</w:t>
      </w:r>
    </w:p>
    <w:p w:rsidR="00A97208" w:rsidRDefault="00A97208" w:rsidP="00B34DD2"/>
    <w:p w:rsidR="00A97208" w:rsidRDefault="00A97208" w:rsidP="00A97208">
      <w:pPr>
        <w:pStyle w:val="ListofContents"/>
        <w:rPr>
          <w:sz w:val="28"/>
          <w:szCs w:val="28"/>
        </w:rPr>
      </w:pPr>
      <w:r w:rsidRPr="006D0D9B">
        <w:rPr>
          <w:sz w:val="28"/>
          <w:szCs w:val="28"/>
        </w:rPr>
        <w:t>2.</w:t>
      </w:r>
      <w:r w:rsidR="00244AFF">
        <w:rPr>
          <w:sz w:val="28"/>
          <w:szCs w:val="28"/>
        </w:rPr>
        <w:t>2Feature Selecting</w:t>
      </w:r>
    </w:p>
    <w:p w:rsidR="00244AFF" w:rsidRDefault="00244AFF" w:rsidP="00A97208">
      <w:pPr>
        <w:pStyle w:val="ListofContents"/>
        <w:rPr>
          <w:sz w:val="28"/>
          <w:szCs w:val="28"/>
        </w:rPr>
      </w:pPr>
    </w:p>
    <w:p w:rsidR="00244AFF" w:rsidRPr="006D0D9B" w:rsidRDefault="00244AFF" w:rsidP="00A97208">
      <w:pPr>
        <w:pStyle w:val="ListofContents"/>
        <w:rPr>
          <w:sz w:val="28"/>
          <w:szCs w:val="28"/>
        </w:rPr>
      </w:pPr>
    </w:p>
    <w:p w:rsidR="006D0D9B" w:rsidRDefault="00244AFF" w:rsidP="00A40744">
      <w:r>
        <w:t>We use Weka also for selecting features</w:t>
      </w:r>
      <w:r w:rsidR="00A9750F">
        <w:t>.It</w:t>
      </w:r>
      <w:r w:rsidR="00A9750F" w:rsidRPr="00A9750F">
        <w:t xml:space="preserve"> is a technique of selecting a subset of most significant features from the original features. </w:t>
      </w:r>
    </w:p>
    <w:p w:rsidR="00244AFF" w:rsidRDefault="00244AFF" w:rsidP="00244AFF">
      <w:pPr>
        <w:rPr>
          <w:i/>
          <w:iCs/>
          <w:lang w:val="tr-TR"/>
        </w:rPr>
      </w:pPr>
    </w:p>
    <w:p w:rsidR="00244AFF" w:rsidRPr="00244AFF" w:rsidRDefault="00244AFF" w:rsidP="00244AFF">
      <w:pPr>
        <w:rPr>
          <w:lang w:val="tr-TR"/>
        </w:rPr>
      </w:pPr>
      <w:r w:rsidRPr="00244AFF">
        <w:rPr>
          <w:i/>
          <w:iCs/>
          <w:lang w:val="tr-TR"/>
        </w:rPr>
        <w:t>Weka -&gt;  Select attributes -&gt;CfsSubsetEval (AttributeEvaluator)</w:t>
      </w:r>
    </w:p>
    <w:p w:rsidR="00244AFF" w:rsidRDefault="00244AFF" w:rsidP="00244AFF">
      <w:pPr>
        <w:rPr>
          <w:i/>
          <w:iCs/>
          <w:lang w:val="tr-TR"/>
        </w:rPr>
      </w:pPr>
      <w:r w:rsidRPr="00244AFF">
        <w:rPr>
          <w:i/>
          <w:iCs/>
          <w:lang w:val="tr-TR"/>
        </w:rPr>
        <w:t xml:space="preserve">                                    -&gt;BestFirst (SearchingMethod)</w:t>
      </w:r>
    </w:p>
    <w:p w:rsidR="00244AFF" w:rsidRDefault="00244AFF" w:rsidP="00244AFF">
      <w:pPr>
        <w:rPr>
          <w:i/>
          <w:iCs/>
          <w:lang w:val="tr-TR"/>
        </w:rPr>
      </w:pPr>
    </w:p>
    <w:p w:rsidR="00244AFF" w:rsidRPr="00244AFF" w:rsidRDefault="00244AFF" w:rsidP="00244AFF">
      <w:pPr>
        <w:rPr>
          <w:lang w:val="tr-TR"/>
        </w:rPr>
      </w:pPr>
    </w:p>
    <w:p w:rsidR="00244AFF" w:rsidRDefault="00244AFF" w:rsidP="00A40744"/>
    <w:p w:rsidR="006D0D9B" w:rsidRDefault="00244AFF" w:rsidP="00244AFF">
      <w:r>
        <w:t>[3]: “CfsSubsetEval:Evaluates the worth of a subset of attributes by considering the individual predictive ability of each feature along with the degree of redundancy between them”</w:t>
      </w:r>
    </w:p>
    <w:p w:rsidR="006D0D9B" w:rsidRDefault="006D0D9B" w:rsidP="00A40744"/>
    <w:p w:rsidR="006D0D9B" w:rsidRDefault="006D0D9B" w:rsidP="00A40744"/>
    <w:p w:rsidR="00A9750F" w:rsidRDefault="00A9750F" w:rsidP="00A9750F">
      <w:r>
        <w:t xml:space="preserve">We determine most 10 significant features with </w:t>
      </w:r>
      <w:r w:rsidRPr="00A9750F">
        <w:t>cfsSubsetEval</w:t>
      </w:r>
      <w:r>
        <w:t xml:space="preserve"> which are: </w:t>
      </w:r>
    </w:p>
    <w:p w:rsidR="00201CEA" w:rsidRDefault="00A9750F" w:rsidP="00201CEA">
      <w:r>
        <w:lastRenderedPageBreak/>
        <w:t>tbody-AccMax()X,tbody-Acc-correlation()-XY,tGravityAcc-mean()-X,tGravityAcc-mean()-Y,tGravityAcc-std()-X,tGravityAcc-max()-X,tGravityAcc-max()-y,tGravityAcc-max()-z,tGravityAcc-min()-X,tGravityAcc-min()-y</w:t>
      </w:r>
    </w:p>
    <w:p w:rsidR="00201CEA" w:rsidRDefault="0017278E" w:rsidP="00201CEA">
      <w:r w:rsidRPr="0017278E">
        <w:pict>
          <v:rect id="Dikdörtgen 1" o:spid="_x0000_s1026" style="position:absolute;left:0;text-align:left;margin-left:0;margin-top:21.35pt;width:207.75pt;height:30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" filled="f" stroked="f">
            <v:textbox>
              <w:txbxContent>
                <w:p w:rsidR="00201CEA" w:rsidRPr="00201CEA" w:rsidRDefault="00201CEA" w:rsidP="00201CEA">
                  <w:pPr>
                    <w:pStyle w:val="Balk2"/>
                  </w:pPr>
                  <w:r w:rsidRPr="00201CEA">
                    <w:t>tbodyAccMax()X</w:t>
                  </w:r>
                </w:p>
                <w:p w:rsidR="00201CEA" w:rsidRDefault="00201CEA"/>
              </w:txbxContent>
            </v:textbox>
            <w10:wrap anchorx="margin"/>
          </v:rect>
        </w:pict>
      </w:r>
      <w:r w:rsidR="00201CEA">
        <w:t>We analyze a few features with using rStudio</w:t>
      </w:r>
    </w:p>
    <w:p w:rsidR="00201CEA" w:rsidRDefault="00201CEA" w:rsidP="00201CEA"/>
    <w:p w:rsidR="006D0D9B" w:rsidRDefault="00201CEA" w:rsidP="00201CEA">
      <w:r>
        <w:rPr>
          <w:noProof/>
          <w:lang w:val="tr-TR" w:eastAsia="tr-TR"/>
        </w:rPr>
        <w:drawing>
          <wp:inline distT="0" distB="0" distL="0" distR="0">
            <wp:extent cx="3746423" cy="2790825"/>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51736" cy="2794783"/>
                    </a:xfrm>
                    <a:prstGeom prst="rect">
                      <a:avLst/>
                    </a:prstGeom>
                    <a:noFill/>
                  </pic:spPr>
                </pic:pic>
              </a:graphicData>
            </a:graphic>
          </wp:inline>
        </w:drawing>
      </w:r>
    </w:p>
    <w:p w:rsidR="00201CEA" w:rsidRDefault="00201CEA" w:rsidP="00201CEA">
      <w:pPr>
        <w:rPr>
          <w:i/>
          <w:iCs/>
        </w:rPr>
      </w:pPr>
      <w:r w:rsidRPr="00201CEA">
        <w:rPr>
          <w:i/>
          <w:iCs/>
          <w:lang w:val="tr-TR"/>
        </w:rPr>
        <w:t>Thesignificantattribute is maximummeasure of acceler</w:t>
      </w:r>
      <w:r>
        <w:rPr>
          <w:i/>
          <w:iCs/>
          <w:lang w:val="tr-TR"/>
        </w:rPr>
        <w:t>a</w:t>
      </w:r>
      <w:r w:rsidRPr="00201CEA">
        <w:rPr>
          <w:i/>
          <w:iCs/>
          <w:lang w:val="tr-TR"/>
        </w:rPr>
        <w:t>tion .</w:t>
      </w:r>
      <w:r>
        <w:rPr>
          <w:i/>
          <w:iCs/>
          <w:lang w:val="tr-TR"/>
        </w:rPr>
        <w:t>Because</w:t>
      </w:r>
      <w:r>
        <w:rPr>
          <w:i/>
          <w:iCs/>
        </w:rPr>
        <w:t>a</w:t>
      </w:r>
      <w:r w:rsidRPr="00201CEA">
        <w:rPr>
          <w:i/>
          <w:iCs/>
        </w:rPr>
        <w:t>cceleration is the most important factor for the definition of motion. The maximum value of the accelerometer for classification of the six motions facilitates classification, because the value of the acceleration when sitting and lying is very close to zero or zero, but the magnitude of the acceleration is decisive when moving.</w:t>
      </w:r>
    </w:p>
    <w:p w:rsidR="00201CEA" w:rsidRPr="00201CEA" w:rsidRDefault="00201CEA" w:rsidP="00201CEA">
      <w:pPr>
        <w:ind w:left="0" w:firstLine="720"/>
        <w:rPr>
          <w:lang w:val="tr-TR"/>
        </w:rPr>
      </w:pPr>
      <w:r w:rsidRPr="00201CEA">
        <w:rPr>
          <w:b/>
          <w:bCs/>
          <w:lang w:val="tr-TR"/>
        </w:rPr>
        <w:t>tGravityAcc-max()-X</w:t>
      </w:r>
    </w:p>
    <w:p w:rsidR="006D0D9B" w:rsidRDefault="00201CEA" w:rsidP="00A40744">
      <w:r>
        <w:rPr>
          <w:noProof/>
          <w:lang w:val="tr-TR" w:eastAsia="tr-TR"/>
        </w:rPr>
        <w:drawing>
          <wp:inline distT="0" distB="0" distL="0" distR="0">
            <wp:extent cx="3825914" cy="2323888"/>
            <wp:effectExtent l="0" t="0" r="3175" b="635"/>
            <wp:docPr id="3" name="Resim 2" descr="ekran görüntüsü içeren bir resim&#10;&#10;Açıklama otomatik olarak oluşturuldu">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B62E9CE-77A4-45A0-90C1-1751D55AF1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descr="ekran görüntüsü içeren bir resim&#10;&#10;Açıklama otomatik olarak oluşturuldu">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B62E9CE-77A4-45A0-90C1-1751D55AF11D}"/>
                        </a:ext>
                      </a:extLst>
                    </pic:cNvPr>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123" cy="2348919"/>
                    </a:xfrm>
                    <a:prstGeom prst="rect">
                      <a:avLst/>
                    </a:prstGeom>
                  </pic:spPr>
                </pic:pic>
              </a:graphicData>
            </a:graphic>
          </wp:inline>
        </w:drawing>
      </w:r>
    </w:p>
    <w:p w:rsidR="006D0D9B" w:rsidRDefault="00201CEA" w:rsidP="00201CEA">
      <w:r>
        <w:t>Gravity is also decisive for classification</w:t>
      </w:r>
    </w:p>
    <w:p w:rsidR="00A35C07" w:rsidRDefault="00A35C07" w:rsidP="00201CEA">
      <w:pPr>
        <w:pStyle w:val="ListofContents"/>
      </w:pPr>
    </w:p>
    <w:p w:rsidR="00201CEA" w:rsidRDefault="00201CEA" w:rsidP="00201CEA">
      <w:pPr>
        <w:pStyle w:val="ListofContents"/>
      </w:pPr>
      <w:r w:rsidRPr="00201CEA">
        <w:lastRenderedPageBreak/>
        <w:t xml:space="preserve">2.3 Algorithms </w:t>
      </w:r>
    </w:p>
    <w:p w:rsidR="00201CEA" w:rsidRDefault="00201CEA" w:rsidP="00201CEA">
      <w:pPr>
        <w:pStyle w:val="ListofContents"/>
      </w:pPr>
    </w:p>
    <w:p w:rsidR="00201CEA" w:rsidRDefault="00201CEA" w:rsidP="00201CEA">
      <w:pPr>
        <w:ind w:left="0"/>
      </w:pPr>
      <w:r>
        <w:t xml:space="preserve">We apply algoritms in Weka and </w:t>
      </w:r>
      <w:r w:rsidR="00300630">
        <w:t>analyze successes of algorithms.</w:t>
      </w:r>
    </w:p>
    <w:p w:rsidR="00300630" w:rsidRDefault="00300630" w:rsidP="00201CEA">
      <w:r w:rsidRPr="00300630">
        <w:rPr>
          <w:noProof/>
          <w:lang w:val="tr-TR" w:eastAsia="tr-TR"/>
        </w:rPr>
        <w:drawing>
          <wp:inline distT="0" distB="0" distL="0" distR="0">
            <wp:extent cx="5486400" cy="3901440"/>
            <wp:effectExtent l="0" t="0" r="0" b="3810"/>
            <wp:docPr id="4" name="Grafik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0A89CA3-059B-4920-8166-EAA1088C6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00630" w:rsidRDefault="00300630" w:rsidP="00A35C07">
      <w:pPr>
        <w:ind w:left="0" w:firstLine="360"/>
      </w:pPr>
      <w:r>
        <w:t>Random Forest algorithm is the most successful for UCI dataset.</w:t>
      </w:r>
    </w:p>
    <w:p w:rsidR="00A35C07" w:rsidRDefault="00A35C07" w:rsidP="00201CEA"/>
    <w:p w:rsidR="00A35C07" w:rsidRDefault="00A35C07" w:rsidP="00A35C07">
      <w:pPr>
        <w:pStyle w:val="ListofContents"/>
      </w:pPr>
      <w:r w:rsidRPr="00A35C07">
        <w:t xml:space="preserve">2.4 Create our dataset </w:t>
      </w:r>
    </w:p>
    <w:p w:rsidR="00A35C07" w:rsidRDefault="00A35C07" w:rsidP="00A35C07">
      <w:pPr>
        <w:pStyle w:val="ListofContents"/>
      </w:pPr>
    </w:p>
    <w:p w:rsidR="00A35C07" w:rsidRDefault="00A35C07" w:rsidP="00A35C07">
      <w:pPr>
        <w:pStyle w:val="ListofContents"/>
      </w:pPr>
    </w:p>
    <w:p w:rsidR="00A35C07" w:rsidRDefault="00A35C07" w:rsidP="00A35C07">
      <w:r w:rsidRPr="00A35C07">
        <w:t>For this experiment, we created our own data</w:t>
      </w:r>
      <w:r>
        <w:t>set</w:t>
      </w:r>
      <w:r w:rsidRPr="00A35C07">
        <w:t>. To do this we use an app named SensorRecorder</w:t>
      </w:r>
      <w:r>
        <w:t>[4]</w:t>
      </w:r>
      <w:r w:rsidRPr="00A35C07">
        <w:t xml:space="preserve">.As in the UCI data, we receive </w:t>
      </w:r>
      <w:r>
        <w:t>a</w:t>
      </w:r>
      <w:r w:rsidRPr="00A35C07">
        <w:t xml:space="preserve">ccelerometer, gravity and </w:t>
      </w:r>
      <w:r>
        <w:t>g</w:t>
      </w:r>
      <w:r w:rsidRPr="00A35C07">
        <w:t xml:space="preserve">yroscope data at a fixed frequency of 50 Hertz. We collect 20-25 </w:t>
      </w:r>
      <w:r>
        <w:t>movement</w:t>
      </w:r>
      <w:r w:rsidRPr="00A35C07">
        <w:t xml:space="preserve"> examples for each </w:t>
      </w:r>
      <w:r>
        <w:t>activity</w:t>
      </w:r>
      <w:r w:rsidRPr="00A35C07">
        <w:t>.</w:t>
      </w:r>
      <w:r>
        <w:t xml:space="preserve"> This app give us 3- axial (</w:t>
      </w:r>
      <w:r w:rsidR="00BD6473" w:rsidRPr="00BD6473">
        <w:t>one column for each axis</w:t>
      </w:r>
      <w:r>
        <w:t>)</w:t>
      </w:r>
      <w:r w:rsidR="00BD6473">
        <w:t xml:space="preserve"> for a</w:t>
      </w:r>
      <w:r w:rsidR="00BD6473" w:rsidRPr="00A35C07">
        <w:t xml:space="preserve">ccelerometer, gravity and </w:t>
      </w:r>
      <w:r w:rsidR="00BD6473">
        <w:t>g</w:t>
      </w:r>
      <w:r w:rsidR="00BD6473" w:rsidRPr="00A35C07">
        <w:t>yroscope</w:t>
      </w:r>
      <w:r w:rsidR="00BD6473">
        <w:t>.These 9 column is not enough for classification.We write a script in rStudio which contains functions for calculating significant features (predetermined in UCI data).</w:t>
      </w:r>
      <w:r w:rsidR="00BD6473" w:rsidRPr="00BD6473">
        <w:t xml:space="preserve">Thus, our own data composed of </w:t>
      </w:r>
      <w:r w:rsidR="00BD6473">
        <w:t>significant features.</w:t>
      </w:r>
    </w:p>
    <w:p w:rsidR="00BD6473" w:rsidRDefault="00BD6473" w:rsidP="00A35C07"/>
    <w:p w:rsidR="00BD6473" w:rsidRPr="00A35C07" w:rsidRDefault="00BD6473" w:rsidP="00A35C07">
      <w:r>
        <w:t>After collecting data, we apply same algorithms on our data and analyze them.</w:t>
      </w:r>
    </w:p>
    <w:p w:rsidR="00A35C07" w:rsidRDefault="00A35C07" w:rsidP="00201CEA"/>
    <w:p w:rsidR="00A35C07" w:rsidRDefault="00A35C07" w:rsidP="00201CEA"/>
    <w:p w:rsidR="00A35C07" w:rsidRDefault="00A35C07" w:rsidP="00201CEA"/>
    <w:p w:rsidR="00300630" w:rsidRDefault="00BD6473" w:rsidP="00201CEA">
      <w:r w:rsidRPr="00BD6473">
        <w:rPr>
          <w:noProof/>
          <w:lang w:val="tr-TR" w:eastAsia="tr-TR"/>
        </w:rPr>
        <w:lastRenderedPageBreak/>
        <w:drawing>
          <wp:inline distT="0" distB="0" distL="0" distR="0">
            <wp:extent cx="5486400" cy="3490595"/>
            <wp:effectExtent l="0" t="0" r="0" b="14605"/>
            <wp:docPr id="5" name="Grafik 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52FCD73-F1C1-4A1B-8410-A72B8DFFF3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00630" w:rsidRDefault="00300630" w:rsidP="00201CEA"/>
    <w:p w:rsidR="00BD6473" w:rsidRDefault="00BD6473" w:rsidP="00201CEA"/>
    <w:p w:rsidR="00BD6473" w:rsidRDefault="00BD6473" w:rsidP="00201CEA">
      <w:r w:rsidRPr="00BD6473">
        <w:t>The most successful algorithm is RandomForest as in UCI data</w:t>
      </w:r>
      <w:r w:rsidR="007E7A90">
        <w:t xml:space="preserve">.Every algorithm success increases because of </w:t>
      </w:r>
      <w:r w:rsidR="007E7A90" w:rsidRPr="007E7A90">
        <w:t>measurement error</w:t>
      </w:r>
      <w:r w:rsidR="007E7A90">
        <w:t>s but 80% success is also successful for our aim.</w:t>
      </w:r>
    </w:p>
    <w:p w:rsidR="00300630" w:rsidRDefault="00300630" w:rsidP="00201CEA"/>
    <w:p w:rsidR="00300630" w:rsidRDefault="00300630" w:rsidP="00201CEA"/>
    <w:p w:rsidR="007E7A90" w:rsidRDefault="007E7A90" w:rsidP="007E7A90">
      <w:pPr>
        <w:pStyle w:val="KonuBal"/>
        <w:rPr>
          <w:sz w:val="36"/>
          <w:szCs w:val="36"/>
        </w:rPr>
      </w:pPr>
      <w:r>
        <w:rPr>
          <w:sz w:val="36"/>
          <w:szCs w:val="36"/>
        </w:rPr>
        <w:t>2</w:t>
      </w:r>
      <w:r w:rsidRPr="00CE7206">
        <w:rPr>
          <w:sz w:val="36"/>
          <w:szCs w:val="36"/>
        </w:rPr>
        <w:t xml:space="preserve">.Project </w:t>
      </w:r>
      <w:r>
        <w:rPr>
          <w:sz w:val="36"/>
          <w:szCs w:val="36"/>
        </w:rPr>
        <w:t>ıssues</w:t>
      </w:r>
    </w:p>
    <w:p w:rsidR="00300630" w:rsidRDefault="00300630" w:rsidP="00201CEA"/>
    <w:p w:rsidR="007E7A90" w:rsidRDefault="007E7A90" w:rsidP="00201CEA"/>
    <w:p w:rsidR="007E7A90" w:rsidRDefault="007E7A90" w:rsidP="00201CEA">
      <w:r w:rsidRPr="007E7A90">
        <w:t>Our project problem is the misclassification of some movements in algorithms due to errors we made while receiving data.</w:t>
      </w:r>
      <w:r>
        <w:t xml:space="preserve"> It increases our algorithm success  </w:t>
      </w:r>
    </w:p>
    <w:p w:rsidR="007E7A90" w:rsidRDefault="007E7A90" w:rsidP="00201CEA"/>
    <w:p w:rsidR="007E7A90" w:rsidRDefault="007E7A90" w:rsidP="00201CEA"/>
    <w:p w:rsidR="007E7A90" w:rsidRDefault="007E7A90" w:rsidP="00201CEA"/>
    <w:p w:rsidR="007E7A90" w:rsidRDefault="007E7A90" w:rsidP="00201CEA"/>
    <w:p w:rsidR="007E7A90" w:rsidRDefault="007E7A90" w:rsidP="00201CEA"/>
    <w:p w:rsidR="007E7A90" w:rsidRDefault="007E7A90" w:rsidP="00201CEA"/>
    <w:p w:rsidR="007E7A90" w:rsidRDefault="007E7A90" w:rsidP="007E7A90">
      <w:pPr>
        <w:pStyle w:val="KonuBal"/>
        <w:rPr>
          <w:sz w:val="36"/>
          <w:szCs w:val="36"/>
        </w:rPr>
      </w:pPr>
      <w:r>
        <w:rPr>
          <w:sz w:val="36"/>
          <w:szCs w:val="36"/>
        </w:rPr>
        <w:lastRenderedPageBreak/>
        <w:t>4.conclusıon</w:t>
      </w:r>
    </w:p>
    <w:p w:rsidR="007E7A90" w:rsidRDefault="007E7A90" w:rsidP="00201CEA"/>
    <w:p w:rsidR="007E7A90" w:rsidRDefault="007E7A90" w:rsidP="00201CEA">
      <w:r w:rsidRPr="007E7A90">
        <w:t>In this project, a smartphone data set that recognizes six human activities was produced: walk, stand, run, lie, go up and go down. In the experiment the phone has collected signals using the application, both time and frequency domain generated 9 features. A new data set was created using these features, a number of algorithms were tested: The best classification rate in our experiment was 82% obtained byRandomForest.</w:t>
      </w:r>
      <w:r w:rsidR="00013FE0">
        <w:t>As a conclusion</w:t>
      </w:r>
      <w:r w:rsidR="00013FE0" w:rsidRPr="00013FE0">
        <w:t xml:space="preserve">, </w:t>
      </w:r>
      <w:r w:rsidR="00013FE0">
        <w:t>RandomForest</w:t>
      </w:r>
      <w:r w:rsidR="00013FE0" w:rsidRPr="00013FE0">
        <w:t xml:space="preserve"> is the optimal choice for our problem. Future planning can consider more activity and apply a real-time system on smartphones.</w:t>
      </w:r>
    </w:p>
    <w:p w:rsidR="006D0D9B" w:rsidRDefault="006D0D9B" w:rsidP="00A40744">
      <w:bookmarkStart w:id="0" w:name="_GoBack"/>
      <w:bookmarkEnd w:id="0"/>
    </w:p>
    <w:p w:rsidR="006D0D9B" w:rsidRDefault="006D0D9B" w:rsidP="00A40744"/>
    <w:p w:rsidR="006D0D9B" w:rsidRDefault="006D0D9B" w:rsidP="00A40744">
      <w:r>
        <w:t>[1]:</w:t>
      </w:r>
      <w:hyperlink r:id="rId11" w:history="1">
        <w:r w:rsidRPr="004E58F5">
          <w:rPr>
            <w:rStyle w:val="Kpr"/>
          </w:rPr>
          <w:t>https://archive.ics.uci.edu/ml/datasets/human+activity+recognition+using+smartphones</w:t>
        </w:r>
      </w:hyperlink>
    </w:p>
    <w:p w:rsidR="00A97208" w:rsidRDefault="00A97208" w:rsidP="00A40744">
      <w:r>
        <w:t>[2]:</w:t>
      </w:r>
      <w:hyperlink r:id="rId12" w:history="1">
        <w:r w:rsidRPr="00B235C0">
          <w:rPr>
            <w:rStyle w:val="Kpr"/>
          </w:rPr>
          <w:t>https://archive.ics.uci.edu/ml/machine-learning-databases/00240/UCI%20HAR%20Dataset.names</w:t>
        </w:r>
      </w:hyperlink>
    </w:p>
    <w:p w:rsidR="00A9750F" w:rsidRDefault="00A9750F" w:rsidP="00A40744">
      <w:r>
        <w:t>[3]:</w:t>
      </w:r>
      <w:hyperlink r:id="rId13" w:history="1">
        <w:r>
          <w:rPr>
            <w:rStyle w:val="Kpr"/>
          </w:rPr>
          <w:t>http://weka.sourceforge.net/doc.dev/weka/attributeSelection/CfsSubsetEval.html</w:t>
        </w:r>
      </w:hyperlink>
    </w:p>
    <w:p w:rsidR="00A97208" w:rsidRDefault="00A35C07" w:rsidP="00A35C07">
      <w:pPr>
        <w:ind w:left="0"/>
      </w:pPr>
      <w:r>
        <w:t xml:space="preserve">        [4]:</w:t>
      </w:r>
      <w:hyperlink r:id="rId14" w:history="1">
        <w:r>
          <w:rPr>
            <w:rStyle w:val="Kpr"/>
          </w:rPr>
          <w:t>https://play.google.com/store/apps/details?id=de.martingolpashin.sensor_record</w:t>
        </w:r>
      </w:hyperlink>
    </w:p>
    <w:p w:rsidR="006D0D9B" w:rsidRDefault="006D0D9B" w:rsidP="00A40744"/>
    <w:p w:rsidR="006D0D9B" w:rsidRPr="00A40744" w:rsidRDefault="006D0D9B" w:rsidP="00A40744"/>
    <w:sectPr w:rsidR="006D0D9B" w:rsidRPr="00A40744" w:rsidSect="0017278E">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08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8CC" w:rsidRDefault="009348CC">
      <w:pPr>
        <w:spacing w:after="0" w:line="240" w:lineRule="auto"/>
      </w:pPr>
      <w:r>
        <w:separator/>
      </w:r>
    </w:p>
    <w:p w:rsidR="009348CC" w:rsidRDefault="009348CC"/>
  </w:endnote>
  <w:endnote w:type="continuationSeparator" w:id="1">
    <w:p w:rsidR="009348CC" w:rsidRDefault="009348CC">
      <w:pPr>
        <w:spacing w:after="0" w:line="240" w:lineRule="auto"/>
      </w:pPr>
      <w:r>
        <w:continuationSeparator/>
      </w:r>
    </w:p>
    <w:p w:rsidR="009348CC" w:rsidRDefault="009348C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MyriadPro-Regular">
    <w:altName w:val="Times New Roman"/>
    <w:panose1 w:val="00000000000000000000"/>
    <w:charset w:val="4D"/>
    <w:family w:val="auto"/>
    <w:notTrueType/>
    <w:pitch w:val="default"/>
    <w:sig w:usb0="00000000" w:usb1="00000000" w:usb2="00000000" w:usb3="00000000" w:csb0="00000001" w:csb1="00000000"/>
  </w:font>
  <w:font w:name="Myriad Pro">
    <w:altName w:val="Corbel"/>
    <w:panose1 w:val="00000000000000000000"/>
    <w:charset w:val="00"/>
    <w:family w:val="swiss"/>
    <w:notTrueType/>
    <w:pitch w:val="variable"/>
    <w:sig w:usb0="00000001"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D06" w:rsidRDefault="00696D06">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9D8" w:rsidRDefault="0017278E">
    <w:pPr>
      <w:pStyle w:val="Altbilgi"/>
    </w:pPr>
    <w:r>
      <w:fldChar w:fldCharType="begin"/>
    </w:r>
    <w:r w:rsidR="00917394">
      <w:instrText xml:space="preserve"> PAGE   \* MERGEFORMAT </w:instrText>
    </w:r>
    <w:r>
      <w:fldChar w:fldCharType="separate"/>
    </w:r>
    <w:r w:rsidR="005B7A31">
      <w:rPr>
        <w:noProof/>
      </w:rPr>
      <w:t>2</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D06" w:rsidRDefault="00696D0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8CC" w:rsidRDefault="009348CC">
      <w:pPr>
        <w:spacing w:after="0" w:line="240" w:lineRule="auto"/>
      </w:pPr>
      <w:r>
        <w:separator/>
      </w:r>
    </w:p>
    <w:p w:rsidR="009348CC" w:rsidRDefault="009348CC"/>
  </w:footnote>
  <w:footnote w:type="continuationSeparator" w:id="1">
    <w:p w:rsidR="009348CC" w:rsidRDefault="009348CC">
      <w:pPr>
        <w:spacing w:after="0" w:line="240" w:lineRule="auto"/>
      </w:pPr>
      <w:r>
        <w:continuationSeparator/>
      </w:r>
    </w:p>
    <w:p w:rsidR="009348CC" w:rsidRDefault="009348C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D06" w:rsidRDefault="00696D06">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D06" w:rsidRDefault="00696D06">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D06" w:rsidRDefault="00696D06">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B2B846"/>
    <w:lvl w:ilvl="0">
      <w:start w:val="1"/>
      <w:numFmt w:val="decimal"/>
      <w:lvlText w:val="%1."/>
      <w:lvlJc w:val="left"/>
      <w:pPr>
        <w:tabs>
          <w:tab w:val="num" w:pos="1800"/>
        </w:tabs>
        <w:ind w:left="1800" w:hanging="360"/>
      </w:pPr>
    </w:lvl>
  </w:abstractNum>
  <w:abstractNum w:abstractNumId="1">
    <w:nsid w:val="FFFFFF7D"/>
    <w:multiLevelType w:val="singleLevel"/>
    <w:tmpl w:val="74D0BECC"/>
    <w:lvl w:ilvl="0">
      <w:start w:val="1"/>
      <w:numFmt w:val="decimal"/>
      <w:lvlText w:val="%1."/>
      <w:lvlJc w:val="left"/>
      <w:pPr>
        <w:tabs>
          <w:tab w:val="num" w:pos="1440"/>
        </w:tabs>
        <w:ind w:left="1440" w:hanging="360"/>
      </w:pPr>
    </w:lvl>
  </w:abstractNum>
  <w:abstractNum w:abstractNumId="2">
    <w:nsid w:val="FFFFFF7E"/>
    <w:multiLevelType w:val="singleLevel"/>
    <w:tmpl w:val="D9F4F218"/>
    <w:lvl w:ilvl="0">
      <w:start w:val="1"/>
      <w:numFmt w:val="decimal"/>
      <w:lvlText w:val="%1."/>
      <w:lvlJc w:val="left"/>
      <w:pPr>
        <w:tabs>
          <w:tab w:val="num" w:pos="1080"/>
        </w:tabs>
        <w:ind w:left="1080" w:hanging="360"/>
      </w:pPr>
    </w:lvl>
  </w:abstractNum>
  <w:abstractNum w:abstractNumId="3">
    <w:nsid w:val="FFFFFF7F"/>
    <w:multiLevelType w:val="singleLevel"/>
    <w:tmpl w:val="4DF413F4"/>
    <w:lvl w:ilvl="0">
      <w:start w:val="1"/>
      <w:numFmt w:val="decimal"/>
      <w:lvlText w:val="%1."/>
      <w:lvlJc w:val="left"/>
      <w:pPr>
        <w:tabs>
          <w:tab w:val="num" w:pos="720"/>
        </w:tabs>
        <w:ind w:left="720" w:hanging="360"/>
      </w:pPr>
    </w:lvl>
  </w:abstractNum>
  <w:abstractNum w:abstractNumId="4">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nsid w:val="05552C83"/>
    <w:multiLevelType w:val="multilevel"/>
    <w:tmpl w:val="9B548F90"/>
    <w:lvl w:ilvl="0">
      <w:start w:val="1"/>
      <w:numFmt w:val="bullet"/>
      <w:pStyle w:val="ListeMaddemi"/>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nsid w:val="68694251"/>
    <w:multiLevelType w:val="hybridMultilevel"/>
    <w:tmpl w:val="7C74FF1E"/>
    <w:lvl w:ilvl="0" w:tplc="0A8E3110">
      <w:start w:val="1"/>
      <w:numFmt w:val="decimal"/>
      <w:lvlText w:val="%1."/>
      <w:lvlJc w:val="left"/>
      <w:pPr>
        <w:ind w:left="765" w:hanging="405"/>
      </w:pPr>
      <w:rPr>
        <w:rFonts w:hint="default"/>
        <w:sz w:val="5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6D1638CF"/>
    <w:multiLevelType w:val="multilevel"/>
    <w:tmpl w:val="5C7EBD96"/>
    <w:lvl w:ilvl="0">
      <w:start w:val="1"/>
      <w:numFmt w:val="lowerRoman"/>
      <w:pStyle w:val="ListeNumaras"/>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0"/>
  </w:num>
  <w:num w:numId="3">
    <w:abstractNumId w:val="1"/>
  </w:num>
  <w:num w:numId="4">
    <w:abstractNumId w:val="2"/>
  </w:num>
  <w:num w:numId="5">
    <w:abstractNumId w:val="3"/>
  </w:num>
  <w:num w:numId="6">
    <w:abstractNumId w:val="13"/>
  </w:num>
  <w:num w:numId="7">
    <w:abstractNumId w:val="4"/>
  </w:num>
  <w:num w:numId="8">
    <w:abstractNumId w:val="5"/>
  </w:num>
  <w:num w:numId="9">
    <w:abstractNumId w:val="6"/>
  </w:num>
  <w:num w:numId="10">
    <w:abstractNumId w:val="7"/>
  </w:num>
  <w:num w:numId="11">
    <w:abstractNumId w:val="8"/>
  </w:num>
  <w:num w:numId="12">
    <w:abstractNumId w:val="14"/>
  </w:num>
  <w:num w:numId="13">
    <w:abstractNumId w:val="9"/>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2E79FC"/>
    <w:rsid w:val="00013FE0"/>
    <w:rsid w:val="00051678"/>
    <w:rsid w:val="00080C63"/>
    <w:rsid w:val="000C47C7"/>
    <w:rsid w:val="000D1F66"/>
    <w:rsid w:val="000D3390"/>
    <w:rsid w:val="0017278E"/>
    <w:rsid w:val="001800F8"/>
    <w:rsid w:val="00201CEA"/>
    <w:rsid w:val="00244AFF"/>
    <w:rsid w:val="00294C3F"/>
    <w:rsid w:val="002C1552"/>
    <w:rsid w:val="002E7173"/>
    <w:rsid w:val="002E79FC"/>
    <w:rsid w:val="00300630"/>
    <w:rsid w:val="00303660"/>
    <w:rsid w:val="00315E05"/>
    <w:rsid w:val="0034617C"/>
    <w:rsid w:val="00356102"/>
    <w:rsid w:val="003B0C99"/>
    <w:rsid w:val="003F2336"/>
    <w:rsid w:val="003F397A"/>
    <w:rsid w:val="003F3D12"/>
    <w:rsid w:val="004343C1"/>
    <w:rsid w:val="004C0D7C"/>
    <w:rsid w:val="00521179"/>
    <w:rsid w:val="00544468"/>
    <w:rsid w:val="0055429E"/>
    <w:rsid w:val="00567C7E"/>
    <w:rsid w:val="0057255D"/>
    <w:rsid w:val="005B7A31"/>
    <w:rsid w:val="005C7BF4"/>
    <w:rsid w:val="005F73E1"/>
    <w:rsid w:val="00696D06"/>
    <w:rsid w:val="006B6AF4"/>
    <w:rsid w:val="006D0D9B"/>
    <w:rsid w:val="007002A7"/>
    <w:rsid w:val="00721AE6"/>
    <w:rsid w:val="00740829"/>
    <w:rsid w:val="00793758"/>
    <w:rsid w:val="007A06AE"/>
    <w:rsid w:val="007E7A90"/>
    <w:rsid w:val="00807F4F"/>
    <w:rsid w:val="00814746"/>
    <w:rsid w:val="00851BEE"/>
    <w:rsid w:val="00890F29"/>
    <w:rsid w:val="00917394"/>
    <w:rsid w:val="009348CC"/>
    <w:rsid w:val="009866E2"/>
    <w:rsid w:val="00A35C07"/>
    <w:rsid w:val="00A40744"/>
    <w:rsid w:val="00A97208"/>
    <w:rsid w:val="00A9750F"/>
    <w:rsid w:val="00AE3359"/>
    <w:rsid w:val="00B34DD2"/>
    <w:rsid w:val="00B51EB3"/>
    <w:rsid w:val="00B979D8"/>
    <w:rsid w:val="00BB1F80"/>
    <w:rsid w:val="00BB7054"/>
    <w:rsid w:val="00BD6473"/>
    <w:rsid w:val="00C11B7B"/>
    <w:rsid w:val="00CE7206"/>
    <w:rsid w:val="00CF7F3E"/>
    <w:rsid w:val="00D93F61"/>
    <w:rsid w:val="00DB445C"/>
    <w:rsid w:val="00E129F9"/>
    <w:rsid w:val="00E60CF9"/>
    <w:rsid w:val="00EF4B48"/>
    <w:rsid w:val="00FB100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10" w:unhideWhenUsed="0"/>
    <w:lsdException w:name="List Number" w:qFormat="1"/>
    <w:lsdException w:name="Title" w:semiHidden="0" w:uiPriority="2" w:unhideWhenUsed="0" w:qFormat="1"/>
    <w:lsdException w:name="Default Paragraph Font" w:uiPriority="1"/>
    <w:lsdException w:name="Subtitle" w:uiPriority="11" w:qFormat="1"/>
    <w:lsdException w:name="Date" w:uiPriority="2"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rsid w:val="003F2336"/>
  </w:style>
  <w:style w:type="paragraph" w:styleId="Balk1">
    <w:name w:val="heading 1"/>
    <w:basedOn w:val="Normal"/>
    <w:link w:val="Balk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Balk2">
    <w:name w:val="heading 2"/>
    <w:basedOn w:val="Normal"/>
    <w:next w:val="Normal"/>
    <w:link w:val="Balk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Balk5">
    <w:name w:val="heading 5"/>
    <w:basedOn w:val="Normal"/>
    <w:link w:val="Balk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Balk6">
    <w:name w:val="heading 6"/>
    <w:basedOn w:val="Normal"/>
    <w:link w:val="Balk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Balk7">
    <w:name w:val="heading 7"/>
    <w:basedOn w:val="Normal"/>
    <w:link w:val="Balk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Balk8">
    <w:name w:val="heading 8"/>
    <w:basedOn w:val="Normal"/>
    <w:link w:val="Balk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Balk9">
    <w:name w:val="heading 9"/>
    <w:basedOn w:val="Normal"/>
    <w:link w:val="Balk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7278E"/>
    <w:rPr>
      <w:rFonts w:asciiTheme="majorHAnsi" w:hAnsiTheme="majorHAnsi"/>
      <w:caps/>
      <w:color w:val="2E2E2E" w:themeColor="accent2"/>
      <w:spacing w:val="14"/>
      <w:sz w:val="26"/>
      <w:szCs w:val="26"/>
    </w:rPr>
  </w:style>
  <w:style w:type="character" w:customStyle="1" w:styleId="Balk2Char">
    <w:name w:val="Başlık 2 Char"/>
    <w:basedOn w:val="VarsaylanParagrafYazTipi"/>
    <w:link w:val="Balk2"/>
    <w:uiPriority w:val="9"/>
    <w:rsid w:val="003F2336"/>
    <w:rPr>
      <w:rFonts w:asciiTheme="majorHAnsi" w:eastAsiaTheme="majorEastAsia" w:hAnsiTheme="majorHAnsi" w:cstheme="majorBidi"/>
      <w:color w:val="535353" w:themeColor="accent1" w:themeShade="BF"/>
      <w:sz w:val="26"/>
      <w:szCs w:val="26"/>
    </w:rPr>
  </w:style>
  <w:style w:type="character" w:customStyle="1" w:styleId="Balk5Char">
    <w:name w:val="Başlık 5 Char"/>
    <w:basedOn w:val="VarsaylanParagrafYazTipi"/>
    <w:link w:val="Balk5"/>
    <w:uiPriority w:val="9"/>
    <w:semiHidden/>
    <w:rsid w:val="0017278E"/>
    <w:rPr>
      <w:rFonts w:asciiTheme="majorHAnsi" w:eastAsiaTheme="majorEastAsia" w:hAnsiTheme="majorHAnsi" w:cstheme="majorBidi"/>
      <w:i/>
      <w:color w:val="2E2E2E" w:themeColor="accent2"/>
      <w:spacing w:val="6"/>
    </w:rPr>
  </w:style>
  <w:style w:type="character" w:customStyle="1" w:styleId="Balk6Char">
    <w:name w:val="Başlık 6 Char"/>
    <w:basedOn w:val="VarsaylanParagrafYazTipi"/>
    <w:link w:val="Balk6"/>
    <w:uiPriority w:val="9"/>
    <w:semiHidden/>
    <w:rsid w:val="0017278E"/>
    <w:rPr>
      <w:rFonts w:asciiTheme="majorHAnsi" w:eastAsiaTheme="majorEastAsia" w:hAnsiTheme="majorHAnsi" w:cstheme="majorBidi"/>
      <w:color w:val="2E2E2E" w:themeColor="accent2"/>
      <w:spacing w:val="12"/>
    </w:rPr>
  </w:style>
  <w:style w:type="character" w:customStyle="1" w:styleId="Balk7Char">
    <w:name w:val="Başlık 7 Char"/>
    <w:basedOn w:val="VarsaylanParagrafYazTipi"/>
    <w:link w:val="Balk7"/>
    <w:uiPriority w:val="9"/>
    <w:semiHidden/>
    <w:rsid w:val="0017278E"/>
    <w:rPr>
      <w:rFonts w:asciiTheme="majorHAnsi" w:eastAsiaTheme="majorEastAsia" w:hAnsiTheme="majorHAnsi" w:cstheme="majorBidi"/>
      <w:iCs/>
      <w:color w:val="2E2E2E" w:themeColor="accent2"/>
    </w:rPr>
  </w:style>
  <w:style w:type="character" w:customStyle="1" w:styleId="Balk8Char">
    <w:name w:val="Başlık 8 Char"/>
    <w:basedOn w:val="VarsaylanParagrafYazTipi"/>
    <w:link w:val="Balk8"/>
    <w:uiPriority w:val="9"/>
    <w:semiHidden/>
    <w:rsid w:val="0017278E"/>
    <w:rPr>
      <w:rFonts w:asciiTheme="majorHAnsi" w:eastAsiaTheme="majorEastAsia" w:hAnsiTheme="majorHAnsi" w:cstheme="majorBidi"/>
      <w:i/>
      <w:color w:val="626262" w:themeColor="accent2" w:themeTint="BF"/>
      <w:szCs w:val="21"/>
    </w:rPr>
  </w:style>
  <w:style w:type="character" w:customStyle="1" w:styleId="Balk9Char">
    <w:name w:val="Başlık 9 Char"/>
    <w:basedOn w:val="VarsaylanParagrafYazTipi"/>
    <w:link w:val="Balk9"/>
    <w:uiPriority w:val="9"/>
    <w:semiHidden/>
    <w:rsid w:val="0017278E"/>
    <w:rPr>
      <w:rFonts w:asciiTheme="majorHAnsi" w:eastAsiaTheme="majorEastAsia" w:hAnsiTheme="majorHAnsi" w:cstheme="majorBidi"/>
      <w:iCs/>
      <w:color w:val="626262" w:themeColor="accent2" w:themeTint="BF"/>
      <w:szCs w:val="21"/>
    </w:rPr>
  </w:style>
  <w:style w:type="paragraph" w:styleId="stbilgi">
    <w:name w:val="header"/>
    <w:basedOn w:val="Normal"/>
    <w:link w:val="stbilgiChar"/>
    <w:uiPriority w:val="99"/>
    <w:unhideWhenUsed/>
    <w:rsid w:val="0017278E"/>
    <w:pPr>
      <w:spacing w:after="0" w:line="240" w:lineRule="auto"/>
    </w:pPr>
  </w:style>
  <w:style w:type="character" w:customStyle="1" w:styleId="stbilgiChar">
    <w:name w:val="Üstbilgi Char"/>
    <w:basedOn w:val="VarsaylanParagrafYazTipi"/>
    <w:link w:val="stbilgi"/>
    <w:uiPriority w:val="99"/>
    <w:rsid w:val="0017278E"/>
  </w:style>
  <w:style w:type="paragraph" w:styleId="Altbilgi">
    <w:name w:val="footer"/>
    <w:basedOn w:val="Normal"/>
    <w:link w:val="AltbilgiChar"/>
    <w:uiPriority w:val="99"/>
    <w:unhideWhenUsed/>
    <w:rsid w:val="0017278E"/>
    <w:pPr>
      <w:spacing w:after="0" w:line="240" w:lineRule="auto"/>
    </w:pPr>
  </w:style>
  <w:style w:type="character" w:customStyle="1" w:styleId="AltbilgiChar">
    <w:name w:val="Altbilgi Char"/>
    <w:basedOn w:val="VarsaylanParagrafYazTipi"/>
    <w:link w:val="Altbilgi"/>
    <w:uiPriority w:val="99"/>
    <w:rsid w:val="0017278E"/>
  </w:style>
  <w:style w:type="paragraph" w:styleId="ResimYazs">
    <w:name w:val="caption"/>
    <w:basedOn w:val="Normal"/>
    <w:next w:val="Normal"/>
    <w:uiPriority w:val="35"/>
    <w:semiHidden/>
    <w:unhideWhenUsed/>
    <w:qFormat/>
    <w:rsid w:val="00BB1F80"/>
    <w:pPr>
      <w:spacing w:after="200" w:line="240" w:lineRule="auto"/>
    </w:pPr>
    <w:rPr>
      <w:i/>
      <w:iCs/>
      <w:szCs w:val="18"/>
    </w:rPr>
  </w:style>
  <w:style w:type="paragraph" w:styleId="KonuBal">
    <w:name w:val="Title"/>
    <w:basedOn w:val="Normal"/>
    <w:link w:val="KonuBalChar"/>
    <w:uiPriority w:val="2"/>
    <w:unhideWhenUsed/>
    <w:qFormat/>
    <w:rsid w:val="0017278E"/>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KonuBalChar">
    <w:name w:val="Konu Başlığı Char"/>
    <w:basedOn w:val="VarsaylanParagrafYazTipi"/>
    <w:link w:val="KonuBal"/>
    <w:uiPriority w:val="2"/>
    <w:rsid w:val="0017278E"/>
    <w:rPr>
      <w:rFonts w:asciiTheme="majorHAnsi" w:eastAsiaTheme="majorEastAsia" w:hAnsiTheme="majorHAnsi" w:cstheme="majorBidi"/>
      <w:caps/>
      <w:color w:val="2E2E2E" w:themeColor="accent2"/>
      <w:spacing w:val="6"/>
      <w:sz w:val="54"/>
      <w:szCs w:val="56"/>
    </w:rPr>
  </w:style>
  <w:style w:type="paragraph" w:styleId="AltKonuBal">
    <w:name w:val="Subtitle"/>
    <w:basedOn w:val="Normal"/>
    <w:next w:val="Normal"/>
    <w:link w:val="AltKonuBalChar"/>
    <w:uiPriority w:val="11"/>
    <w:semiHidden/>
    <w:unhideWhenUsed/>
    <w:qFormat/>
    <w:rsid w:val="0017278E"/>
    <w:pPr>
      <w:numPr>
        <w:ilvl w:val="1"/>
      </w:numPr>
      <w:spacing w:after="160"/>
      <w:ind w:left="360"/>
      <w:contextualSpacing/>
    </w:pPr>
    <w:rPr>
      <w:rFonts w:eastAsiaTheme="minorEastAsia"/>
      <w:i/>
      <w:spacing w:val="15"/>
      <w:sz w:val="32"/>
    </w:rPr>
  </w:style>
  <w:style w:type="paragraph" w:styleId="Tarih">
    <w:name w:val="Date"/>
    <w:basedOn w:val="Normal"/>
    <w:next w:val="KonuBal"/>
    <w:link w:val="TarihChar"/>
    <w:uiPriority w:val="2"/>
    <w:qFormat/>
    <w:rsid w:val="0017278E"/>
    <w:pPr>
      <w:spacing w:after="360"/>
      <w:ind w:left="0"/>
    </w:pPr>
    <w:rPr>
      <w:sz w:val="28"/>
    </w:rPr>
  </w:style>
  <w:style w:type="character" w:customStyle="1" w:styleId="TarihChar">
    <w:name w:val="Tarih Char"/>
    <w:basedOn w:val="VarsaylanParagrafYazTipi"/>
    <w:link w:val="Tarih"/>
    <w:uiPriority w:val="2"/>
    <w:rsid w:val="0017278E"/>
    <w:rPr>
      <w:sz w:val="28"/>
    </w:rPr>
  </w:style>
  <w:style w:type="character" w:styleId="GlVurgulama">
    <w:name w:val="Intense Emphasis"/>
    <w:basedOn w:val="VarsaylanParagrafYazTipi"/>
    <w:uiPriority w:val="21"/>
    <w:semiHidden/>
    <w:unhideWhenUsed/>
    <w:qFormat/>
    <w:rsid w:val="0017278E"/>
    <w:rPr>
      <w:b/>
      <w:iCs/>
      <w:color w:val="2E2E2E" w:themeColor="accent2"/>
    </w:rPr>
  </w:style>
  <w:style w:type="paragraph" w:styleId="KeskinTrnak">
    <w:name w:val="Intense Quote"/>
    <w:basedOn w:val="Normal"/>
    <w:next w:val="Normal"/>
    <w:link w:val="KeskinTrnakChar"/>
    <w:uiPriority w:val="30"/>
    <w:semiHidden/>
    <w:unhideWhenUsed/>
    <w:qFormat/>
    <w:rsid w:val="0017278E"/>
    <w:pPr>
      <w:spacing w:before="240"/>
    </w:pPr>
    <w:rPr>
      <w:b/>
      <w:i/>
      <w:iCs/>
      <w:color w:val="2E2E2E" w:themeColor="accent2"/>
    </w:rPr>
  </w:style>
  <w:style w:type="character" w:customStyle="1" w:styleId="KeskinTrnakChar">
    <w:name w:val="Keskin Tırnak Char"/>
    <w:basedOn w:val="VarsaylanParagrafYazTipi"/>
    <w:link w:val="KeskinTrnak"/>
    <w:uiPriority w:val="30"/>
    <w:semiHidden/>
    <w:rsid w:val="0017278E"/>
    <w:rPr>
      <w:b/>
      <w:i/>
      <w:iCs/>
      <w:color w:val="2E2E2E" w:themeColor="accent2"/>
    </w:rPr>
  </w:style>
  <w:style w:type="character" w:styleId="GlBavuru">
    <w:name w:val="Intense Reference"/>
    <w:basedOn w:val="VarsaylanParagrafYazTipi"/>
    <w:uiPriority w:val="32"/>
    <w:semiHidden/>
    <w:unhideWhenUsed/>
    <w:qFormat/>
    <w:rsid w:val="0017278E"/>
    <w:rPr>
      <w:b/>
      <w:bCs/>
      <w:caps/>
      <w:smallCaps w:val="0"/>
      <w:color w:val="707070" w:themeColor="accent1"/>
      <w:spacing w:val="0"/>
    </w:rPr>
  </w:style>
  <w:style w:type="paragraph" w:styleId="Trnak">
    <w:name w:val="Quote"/>
    <w:basedOn w:val="Normal"/>
    <w:next w:val="Normal"/>
    <w:link w:val="TrnakChar"/>
    <w:uiPriority w:val="29"/>
    <w:semiHidden/>
    <w:unhideWhenUsed/>
    <w:qFormat/>
    <w:rsid w:val="0017278E"/>
    <w:pPr>
      <w:spacing w:before="240"/>
    </w:pPr>
    <w:rPr>
      <w:i/>
      <w:iCs/>
    </w:rPr>
  </w:style>
  <w:style w:type="character" w:customStyle="1" w:styleId="TrnakChar">
    <w:name w:val="Tırnak Char"/>
    <w:basedOn w:val="VarsaylanParagrafYazTipi"/>
    <w:link w:val="Trnak"/>
    <w:uiPriority w:val="29"/>
    <w:semiHidden/>
    <w:rsid w:val="0017278E"/>
    <w:rPr>
      <w:i/>
      <w:iCs/>
    </w:rPr>
  </w:style>
  <w:style w:type="character" w:styleId="Gl">
    <w:name w:val="Strong"/>
    <w:basedOn w:val="VarsaylanParagrafYazTipi"/>
    <w:uiPriority w:val="22"/>
    <w:semiHidden/>
    <w:unhideWhenUsed/>
    <w:qFormat/>
    <w:rsid w:val="0017278E"/>
    <w:rPr>
      <w:b/>
      <w:bCs/>
    </w:rPr>
  </w:style>
  <w:style w:type="character" w:styleId="HafifVurgulama">
    <w:name w:val="Subtle Emphasis"/>
    <w:basedOn w:val="VarsaylanParagrafYazTipi"/>
    <w:uiPriority w:val="19"/>
    <w:semiHidden/>
    <w:unhideWhenUsed/>
    <w:qFormat/>
    <w:rsid w:val="0017278E"/>
    <w:rPr>
      <w:i/>
      <w:iCs/>
      <w:color w:val="707070" w:themeColor="accent1"/>
    </w:rPr>
  </w:style>
  <w:style w:type="character" w:styleId="HafifBavuru">
    <w:name w:val="Subtle Reference"/>
    <w:basedOn w:val="VarsaylanParagrafYazTipi"/>
    <w:uiPriority w:val="31"/>
    <w:semiHidden/>
    <w:unhideWhenUsed/>
    <w:qFormat/>
    <w:rsid w:val="0017278E"/>
    <w:rPr>
      <w:caps/>
      <w:smallCaps w:val="0"/>
      <w:color w:val="707070" w:themeColor="accent1"/>
    </w:rPr>
  </w:style>
  <w:style w:type="paragraph" w:styleId="TBal">
    <w:name w:val="TOC Heading"/>
    <w:basedOn w:val="Balk1"/>
    <w:next w:val="Normal"/>
    <w:uiPriority w:val="39"/>
    <w:semiHidden/>
    <w:unhideWhenUsed/>
    <w:qFormat/>
    <w:rsid w:val="0017278E"/>
    <w:pPr>
      <w:outlineLvl w:val="9"/>
    </w:pPr>
  </w:style>
  <w:style w:type="character" w:customStyle="1" w:styleId="AltKonuBalChar">
    <w:name w:val="Alt Konu Başlığı Char"/>
    <w:basedOn w:val="VarsaylanParagrafYazTipi"/>
    <w:link w:val="AltKonuBal"/>
    <w:uiPriority w:val="11"/>
    <w:semiHidden/>
    <w:rsid w:val="0017278E"/>
    <w:rPr>
      <w:rFonts w:eastAsiaTheme="minorEastAsia"/>
      <w:i/>
      <w:spacing w:val="15"/>
      <w:sz w:val="32"/>
    </w:rPr>
  </w:style>
  <w:style w:type="character" w:styleId="YerTutucuMetni">
    <w:name w:val="Placeholder Text"/>
    <w:basedOn w:val="VarsaylanParagrafYazTipi"/>
    <w:uiPriority w:val="99"/>
    <w:semiHidden/>
    <w:rsid w:val="00793758"/>
    <w:rPr>
      <w:color w:val="707070" w:themeColor="text2"/>
    </w:rPr>
  </w:style>
  <w:style w:type="paragraph" w:styleId="BalonMetni">
    <w:name w:val="Balloon Text"/>
    <w:basedOn w:val="Normal"/>
    <w:link w:val="BalonMetniChar"/>
    <w:uiPriority w:val="99"/>
    <w:semiHidden/>
    <w:unhideWhenUsed/>
    <w:rsid w:val="00BB1F80"/>
    <w:pPr>
      <w:spacing w:after="0" w:line="240" w:lineRule="auto"/>
    </w:pPr>
    <w:rPr>
      <w:rFonts w:ascii="Segoe UI" w:hAnsi="Segoe UI" w:cs="Segoe UI"/>
      <w:szCs w:val="18"/>
    </w:rPr>
  </w:style>
  <w:style w:type="character" w:customStyle="1" w:styleId="BalonMetniChar">
    <w:name w:val="Balon Metni Char"/>
    <w:basedOn w:val="VarsaylanParagrafYazTipi"/>
    <w:link w:val="BalonMetni"/>
    <w:uiPriority w:val="99"/>
    <w:semiHidden/>
    <w:rsid w:val="00BB1F80"/>
    <w:rPr>
      <w:rFonts w:ascii="Segoe UI" w:hAnsi="Segoe UI" w:cs="Segoe UI"/>
      <w:szCs w:val="18"/>
    </w:rPr>
  </w:style>
  <w:style w:type="paragraph" w:styleId="GvdeMetni3">
    <w:name w:val="Body Text 3"/>
    <w:basedOn w:val="Normal"/>
    <w:link w:val="GvdeMetni3Char"/>
    <w:uiPriority w:val="99"/>
    <w:semiHidden/>
    <w:unhideWhenUsed/>
    <w:rsid w:val="00BB1F80"/>
    <w:rPr>
      <w:szCs w:val="16"/>
    </w:rPr>
  </w:style>
  <w:style w:type="character" w:customStyle="1" w:styleId="GvdeMetni3Char">
    <w:name w:val="Gövde Metni 3 Char"/>
    <w:basedOn w:val="VarsaylanParagrafYazTipi"/>
    <w:link w:val="GvdeMetni3"/>
    <w:uiPriority w:val="99"/>
    <w:semiHidden/>
    <w:rsid w:val="00BB1F80"/>
    <w:rPr>
      <w:szCs w:val="16"/>
    </w:rPr>
  </w:style>
  <w:style w:type="paragraph" w:styleId="GvdeMetniGirintisi3">
    <w:name w:val="Body Text Indent 3"/>
    <w:basedOn w:val="Normal"/>
    <w:link w:val="GvdeMetniGirintisi3Char"/>
    <w:uiPriority w:val="99"/>
    <w:semiHidden/>
    <w:unhideWhenUsed/>
    <w:rsid w:val="00BB1F80"/>
    <w:rPr>
      <w:szCs w:val="16"/>
    </w:rPr>
  </w:style>
  <w:style w:type="character" w:customStyle="1" w:styleId="GvdeMetniGirintisi3Char">
    <w:name w:val="Gövde Metni Girintisi 3 Char"/>
    <w:basedOn w:val="VarsaylanParagrafYazTipi"/>
    <w:link w:val="GvdeMetniGirintisi3"/>
    <w:uiPriority w:val="99"/>
    <w:semiHidden/>
    <w:rsid w:val="00BB1F80"/>
    <w:rPr>
      <w:szCs w:val="16"/>
    </w:rPr>
  </w:style>
  <w:style w:type="character" w:styleId="AklamaBavurusu">
    <w:name w:val="annotation reference"/>
    <w:basedOn w:val="VarsaylanParagrafYazTipi"/>
    <w:uiPriority w:val="99"/>
    <w:semiHidden/>
    <w:unhideWhenUsed/>
    <w:rsid w:val="00BB1F80"/>
    <w:rPr>
      <w:sz w:val="22"/>
      <w:szCs w:val="16"/>
    </w:rPr>
  </w:style>
  <w:style w:type="paragraph" w:styleId="AklamaMetni">
    <w:name w:val="annotation text"/>
    <w:basedOn w:val="Normal"/>
    <w:link w:val="AklamaMetniChar"/>
    <w:uiPriority w:val="99"/>
    <w:semiHidden/>
    <w:unhideWhenUsed/>
    <w:rsid w:val="00BB1F80"/>
    <w:pPr>
      <w:spacing w:line="240" w:lineRule="auto"/>
    </w:pPr>
    <w:rPr>
      <w:szCs w:val="20"/>
    </w:rPr>
  </w:style>
  <w:style w:type="character" w:customStyle="1" w:styleId="AklamaMetniChar">
    <w:name w:val="Açıklama Metni Char"/>
    <w:basedOn w:val="VarsaylanParagrafYazTipi"/>
    <w:link w:val="AklamaMetni"/>
    <w:uiPriority w:val="99"/>
    <w:semiHidden/>
    <w:rsid w:val="00BB1F80"/>
    <w:rPr>
      <w:szCs w:val="20"/>
    </w:rPr>
  </w:style>
  <w:style w:type="paragraph" w:styleId="AklamaKonusu">
    <w:name w:val="annotation subject"/>
    <w:basedOn w:val="AklamaMetni"/>
    <w:next w:val="AklamaMetni"/>
    <w:link w:val="AklamaKonusuChar"/>
    <w:uiPriority w:val="99"/>
    <w:semiHidden/>
    <w:unhideWhenUsed/>
    <w:rsid w:val="00BB1F80"/>
    <w:rPr>
      <w:b/>
      <w:bCs/>
    </w:rPr>
  </w:style>
  <w:style w:type="character" w:customStyle="1" w:styleId="AklamaKonusuChar">
    <w:name w:val="Açıklama Konusu Char"/>
    <w:basedOn w:val="AklamaMetniChar"/>
    <w:link w:val="AklamaKonusu"/>
    <w:uiPriority w:val="99"/>
    <w:semiHidden/>
    <w:rsid w:val="00BB1F80"/>
    <w:rPr>
      <w:b/>
      <w:bCs/>
      <w:szCs w:val="20"/>
    </w:rPr>
  </w:style>
  <w:style w:type="paragraph" w:styleId="SonnotMetni">
    <w:name w:val="endnote text"/>
    <w:basedOn w:val="Normal"/>
    <w:link w:val="SonnotMetniChar"/>
    <w:uiPriority w:val="99"/>
    <w:semiHidden/>
    <w:unhideWhenUsed/>
    <w:rsid w:val="00BB1F80"/>
    <w:pPr>
      <w:spacing w:after="0" w:line="240" w:lineRule="auto"/>
    </w:pPr>
    <w:rPr>
      <w:szCs w:val="20"/>
    </w:rPr>
  </w:style>
  <w:style w:type="character" w:customStyle="1" w:styleId="SonnotMetniChar">
    <w:name w:val="Sonnot Metni Char"/>
    <w:basedOn w:val="VarsaylanParagrafYazTipi"/>
    <w:link w:val="SonnotMetni"/>
    <w:uiPriority w:val="99"/>
    <w:semiHidden/>
    <w:rsid w:val="00BB1F80"/>
    <w:rPr>
      <w:szCs w:val="20"/>
    </w:rPr>
  </w:style>
  <w:style w:type="paragraph" w:styleId="BelgeBalantlar">
    <w:name w:val="Document Map"/>
    <w:basedOn w:val="Normal"/>
    <w:link w:val="BelgeBalantlarChar"/>
    <w:uiPriority w:val="99"/>
    <w:semiHidden/>
    <w:unhideWhenUsed/>
    <w:rsid w:val="00BB1F80"/>
    <w:pPr>
      <w:spacing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BB1F80"/>
    <w:rPr>
      <w:rFonts w:ascii="Segoe UI" w:hAnsi="Segoe UI" w:cs="Segoe UI"/>
      <w:szCs w:val="16"/>
    </w:rPr>
  </w:style>
  <w:style w:type="paragraph" w:styleId="ZarfD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DipnotMetni">
    <w:name w:val="footnote text"/>
    <w:basedOn w:val="Normal"/>
    <w:link w:val="DipnotMetniChar"/>
    <w:uiPriority w:val="99"/>
    <w:semiHidden/>
    <w:unhideWhenUsed/>
    <w:rsid w:val="00BB1F80"/>
    <w:pPr>
      <w:spacing w:after="0" w:line="240" w:lineRule="auto"/>
    </w:pPr>
    <w:rPr>
      <w:szCs w:val="20"/>
    </w:rPr>
  </w:style>
  <w:style w:type="character" w:customStyle="1" w:styleId="DipnotMetniChar">
    <w:name w:val="Dipnot Metni Char"/>
    <w:basedOn w:val="VarsaylanParagrafYazTipi"/>
    <w:link w:val="DipnotMetni"/>
    <w:uiPriority w:val="99"/>
    <w:semiHidden/>
    <w:rsid w:val="00BB1F80"/>
    <w:rPr>
      <w:szCs w:val="20"/>
    </w:rPr>
  </w:style>
  <w:style w:type="character" w:styleId="HTMLKodu">
    <w:name w:val="HTML Code"/>
    <w:basedOn w:val="VarsaylanParagrafYazTipi"/>
    <w:uiPriority w:val="99"/>
    <w:semiHidden/>
    <w:unhideWhenUsed/>
    <w:rsid w:val="00BB1F80"/>
    <w:rPr>
      <w:rFonts w:ascii="Consolas" w:hAnsi="Consolas"/>
      <w:sz w:val="22"/>
      <w:szCs w:val="20"/>
    </w:rPr>
  </w:style>
  <w:style w:type="character" w:styleId="HTMLKlavye">
    <w:name w:val="HTML Keyboard"/>
    <w:basedOn w:val="VarsaylanParagrafYazTipi"/>
    <w:uiPriority w:val="99"/>
    <w:semiHidden/>
    <w:unhideWhenUsed/>
    <w:rsid w:val="00BB1F80"/>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BB1F80"/>
    <w:pPr>
      <w:spacing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BB1F80"/>
    <w:rPr>
      <w:rFonts w:ascii="Consolas" w:hAnsi="Consolas"/>
      <w:szCs w:val="20"/>
    </w:rPr>
  </w:style>
  <w:style w:type="character" w:styleId="HTMLDaktilo">
    <w:name w:val="HTML Typewriter"/>
    <w:basedOn w:val="VarsaylanParagrafYazTipi"/>
    <w:uiPriority w:val="99"/>
    <w:semiHidden/>
    <w:unhideWhenUsed/>
    <w:rsid w:val="00BB1F80"/>
    <w:rPr>
      <w:rFonts w:ascii="Consolas" w:hAnsi="Consolas"/>
      <w:sz w:val="22"/>
      <w:szCs w:val="20"/>
    </w:rPr>
  </w:style>
  <w:style w:type="paragraph" w:styleId="MakroMetni">
    <w:name w:val="macro"/>
    <w:link w:val="MakroMetni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BB1F80"/>
    <w:rPr>
      <w:rFonts w:ascii="Consolas" w:hAnsi="Consolas"/>
      <w:szCs w:val="20"/>
    </w:rPr>
  </w:style>
  <w:style w:type="paragraph" w:styleId="DzMetin">
    <w:name w:val="Plain Text"/>
    <w:basedOn w:val="Normal"/>
    <w:link w:val="DzMetinChar"/>
    <w:uiPriority w:val="99"/>
    <w:semiHidden/>
    <w:unhideWhenUsed/>
    <w:rsid w:val="00BB1F80"/>
    <w:pPr>
      <w:spacing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BB1F80"/>
    <w:rPr>
      <w:rFonts w:ascii="Consolas" w:hAnsi="Consolas"/>
      <w:szCs w:val="21"/>
    </w:rPr>
  </w:style>
  <w:style w:type="paragraph" w:styleId="letistbilgisi">
    <w:name w:val="Message Header"/>
    <w:basedOn w:val="Normal"/>
    <w:link w:val="letistbilgisi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letistbilgisiChar">
    <w:name w:val="İleti Üstbilgisi Char"/>
    <w:basedOn w:val="VarsaylanParagrafYazTipi"/>
    <w:link w:val="letistbilgisi"/>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eNumaras">
    <w:name w:val="List Number"/>
    <w:basedOn w:val="Normal"/>
    <w:uiPriority w:val="10"/>
    <w:qFormat/>
    <w:rsid w:val="003F2336"/>
    <w:pPr>
      <w:numPr>
        <w:numId w:val="6"/>
      </w:numPr>
      <w:ind w:left="1080"/>
      <w:contextualSpacing/>
    </w:pPr>
  </w:style>
  <w:style w:type="paragraph" w:styleId="ListeMaddemi">
    <w:name w:val="List Bullet"/>
    <w:basedOn w:val="Normal"/>
    <w:uiPriority w:val="10"/>
    <w:rsid w:val="003F2336"/>
    <w:pPr>
      <w:numPr>
        <w:numId w:val="11"/>
      </w:numPr>
      <w:ind w:left="1080"/>
      <w:contextualSpacing/>
    </w:pPr>
  </w:style>
  <w:style w:type="character" w:customStyle="1" w:styleId="BodyCopyChar">
    <w:name w:val="Body Copy Char"/>
    <w:basedOn w:val="VarsaylanParagrafYazTipi"/>
    <w:link w:val="BodyCopy"/>
    <w:locked/>
    <w:rsid w:val="002E79FC"/>
    <w:rPr>
      <w:rFonts w:ascii="MyriadPro-Regular" w:hAnsi="MyriadPro-Regular"/>
      <w:color w:val="000000"/>
      <w:lang w:eastAsia="en-US"/>
    </w:rPr>
  </w:style>
  <w:style w:type="paragraph" w:customStyle="1" w:styleId="BodyCopy">
    <w:name w:val="Body Copy"/>
    <w:basedOn w:val="Normal"/>
    <w:link w:val="BodyCopyChar"/>
    <w:rsid w:val="002E79FC"/>
    <w:pPr>
      <w:widowControl w:val="0"/>
      <w:autoSpaceDE w:val="0"/>
      <w:autoSpaceDN w:val="0"/>
      <w:adjustRightInd w:val="0"/>
      <w:spacing w:after="180"/>
      <w:ind w:left="0"/>
      <w:jc w:val="both"/>
    </w:pPr>
    <w:rPr>
      <w:rFonts w:ascii="MyriadPro-Regular" w:hAnsi="MyriadPro-Regular"/>
      <w:color w:val="000000"/>
      <w:lang w:eastAsia="en-US"/>
    </w:rPr>
  </w:style>
  <w:style w:type="character" w:customStyle="1" w:styleId="ListofContentsChar">
    <w:name w:val="List of Contents Char"/>
    <w:basedOn w:val="VarsaylanParagrafYazTipi"/>
    <w:link w:val="ListofContents"/>
    <w:locked/>
    <w:rsid w:val="002E79FC"/>
    <w:rPr>
      <w:rFonts w:ascii="Myriad Pro" w:hAnsi="Myriad Pro"/>
      <w:b/>
      <w:color w:val="F99D30"/>
      <w:lang w:eastAsia="en-US"/>
    </w:rPr>
  </w:style>
  <w:style w:type="paragraph" w:customStyle="1" w:styleId="ListofContents">
    <w:name w:val="List of Contents"/>
    <w:basedOn w:val="Normal"/>
    <w:link w:val="ListofContentsChar"/>
    <w:qFormat/>
    <w:rsid w:val="002E79FC"/>
    <w:pPr>
      <w:tabs>
        <w:tab w:val="right" w:leader="dot" w:pos="11199"/>
      </w:tabs>
      <w:spacing w:after="0" w:line="240" w:lineRule="auto"/>
      <w:ind w:left="0"/>
    </w:pPr>
    <w:rPr>
      <w:rFonts w:ascii="Myriad Pro" w:hAnsi="Myriad Pro"/>
      <w:b/>
      <w:color w:val="F99D30"/>
      <w:lang w:eastAsia="en-US"/>
    </w:rPr>
  </w:style>
  <w:style w:type="character" w:styleId="Kpr">
    <w:name w:val="Hyperlink"/>
    <w:basedOn w:val="VarsaylanParagrafYazTipi"/>
    <w:uiPriority w:val="99"/>
    <w:unhideWhenUsed/>
    <w:rsid w:val="006D0D9B"/>
    <w:rPr>
      <w:color w:val="0000FF"/>
      <w:u w:val="single"/>
    </w:rPr>
  </w:style>
  <w:style w:type="character" w:customStyle="1" w:styleId="UnresolvedMention">
    <w:name w:val="Unresolved Mention"/>
    <w:basedOn w:val="VarsaylanParagrafYazTipi"/>
    <w:uiPriority w:val="99"/>
    <w:semiHidden/>
    <w:unhideWhenUsed/>
    <w:rsid w:val="006D0D9B"/>
    <w:rPr>
      <w:color w:val="605E5C"/>
      <w:shd w:val="clear" w:color="auto" w:fill="E1DFDD"/>
    </w:rPr>
  </w:style>
  <w:style w:type="paragraph" w:styleId="NormalWeb">
    <w:name w:val="Normal (Web)"/>
    <w:basedOn w:val="Normal"/>
    <w:uiPriority w:val="99"/>
    <w:semiHidden/>
    <w:unhideWhenUsed/>
    <w:rsid w:val="00201CEA"/>
    <w:pPr>
      <w:spacing w:before="100" w:beforeAutospacing="1" w:after="100" w:afterAutospacing="1" w:line="240" w:lineRule="auto"/>
      <w:ind w:left="0"/>
    </w:pPr>
    <w:rPr>
      <w:rFonts w:ascii="Times New Roman" w:eastAsia="Times New Roman" w:hAnsi="Times New Roman" w:cs="Times New Roman"/>
      <w:color w:val="auto"/>
      <w:sz w:val="24"/>
      <w:szCs w:val="24"/>
      <w:lang w:val="tr-TR" w:eastAsia="tr-TR"/>
    </w:rPr>
  </w:style>
  <w:style w:type="character" w:styleId="Vurgu">
    <w:name w:val="Emphasis"/>
    <w:basedOn w:val="VarsaylanParagrafYazTipi"/>
    <w:uiPriority w:val="20"/>
    <w:qFormat/>
    <w:rsid w:val="00300630"/>
    <w:rPr>
      <w:i/>
      <w:iCs/>
    </w:rPr>
  </w:style>
</w:styles>
</file>

<file path=word/webSettings.xml><?xml version="1.0" encoding="utf-8"?>
<w:webSettings xmlns:r="http://schemas.openxmlformats.org/officeDocument/2006/relationships" xmlns:w="http://schemas.openxmlformats.org/wordprocessingml/2006/main">
  <w:divs>
    <w:div w:id="131945343">
      <w:bodyDiv w:val="1"/>
      <w:marLeft w:val="0"/>
      <w:marRight w:val="0"/>
      <w:marTop w:val="0"/>
      <w:marBottom w:val="0"/>
      <w:divBdr>
        <w:top w:val="none" w:sz="0" w:space="0" w:color="auto"/>
        <w:left w:val="none" w:sz="0" w:space="0" w:color="auto"/>
        <w:bottom w:val="none" w:sz="0" w:space="0" w:color="auto"/>
        <w:right w:val="none" w:sz="0" w:space="0" w:color="auto"/>
      </w:divBdr>
    </w:div>
    <w:div w:id="152842392">
      <w:bodyDiv w:val="1"/>
      <w:marLeft w:val="0"/>
      <w:marRight w:val="0"/>
      <w:marTop w:val="0"/>
      <w:marBottom w:val="0"/>
      <w:divBdr>
        <w:top w:val="none" w:sz="0" w:space="0" w:color="auto"/>
        <w:left w:val="none" w:sz="0" w:space="0" w:color="auto"/>
        <w:bottom w:val="none" w:sz="0" w:space="0" w:color="auto"/>
        <w:right w:val="none" w:sz="0" w:space="0" w:color="auto"/>
      </w:divBdr>
    </w:div>
    <w:div w:id="477265256">
      <w:bodyDiv w:val="1"/>
      <w:marLeft w:val="0"/>
      <w:marRight w:val="0"/>
      <w:marTop w:val="0"/>
      <w:marBottom w:val="0"/>
      <w:divBdr>
        <w:top w:val="none" w:sz="0" w:space="0" w:color="auto"/>
        <w:left w:val="none" w:sz="0" w:space="0" w:color="auto"/>
        <w:bottom w:val="none" w:sz="0" w:space="0" w:color="auto"/>
        <w:right w:val="none" w:sz="0" w:space="0" w:color="auto"/>
      </w:divBdr>
    </w:div>
    <w:div w:id="872813851">
      <w:bodyDiv w:val="1"/>
      <w:marLeft w:val="0"/>
      <w:marRight w:val="0"/>
      <w:marTop w:val="0"/>
      <w:marBottom w:val="0"/>
      <w:divBdr>
        <w:top w:val="none" w:sz="0" w:space="0" w:color="auto"/>
        <w:left w:val="none" w:sz="0" w:space="0" w:color="auto"/>
        <w:bottom w:val="none" w:sz="0" w:space="0" w:color="auto"/>
        <w:right w:val="none" w:sz="0" w:space="0" w:color="auto"/>
      </w:divBdr>
    </w:div>
    <w:div w:id="1222208675">
      <w:bodyDiv w:val="1"/>
      <w:marLeft w:val="0"/>
      <w:marRight w:val="0"/>
      <w:marTop w:val="0"/>
      <w:marBottom w:val="0"/>
      <w:divBdr>
        <w:top w:val="none" w:sz="0" w:space="0" w:color="auto"/>
        <w:left w:val="none" w:sz="0" w:space="0" w:color="auto"/>
        <w:bottom w:val="none" w:sz="0" w:space="0" w:color="auto"/>
        <w:right w:val="none" w:sz="0" w:space="0" w:color="auto"/>
      </w:divBdr>
    </w:div>
    <w:div w:id="159227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eka.sourceforge.net/doc.dev/weka/attributeSelection/CfsSubsetEval.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rchive.ics.uci.edu/ml/machine-learning-databases/00240/UCI%20HAR%20Dataset.nam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human+activity+recognition+using+smartphon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play.google.com/store/apps/details?id=de.martingolpashin.sensor_recor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F16392934.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al__ma_Sayfas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al__ma_Sayfas_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hart>
    <c:title>
      <c:tx>
        <c:rich>
          <a:bodyPr rot="0" spcFirstLastPara="1" vertOverflow="ellipsis" vert="horz" wrap="square" anchor="ctr" anchorCtr="1"/>
          <a:lstStyle/>
          <a:p>
            <a:pPr>
              <a:defRPr sz="2128" b="1" i="0" u="none" strike="noStrike" kern="1200" baseline="0">
                <a:solidFill>
                  <a:schemeClr val="tx1">
                    <a:lumMod val="65000"/>
                    <a:lumOff val="35000"/>
                  </a:schemeClr>
                </a:solidFill>
                <a:latin typeface="+mn-lt"/>
                <a:ea typeface="+mn-ea"/>
                <a:cs typeface="+mn-cs"/>
              </a:defRPr>
            </a:pPr>
            <a:r>
              <a:rPr lang="tr-TR" dirty="0" err="1"/>
              <a:t>Algorithm</a:t>
            </a:r>
            <a:r>
              <a:rPr lang="tr-TR" baseline="0" dirty="0"/>
              <a:t> </a:t>
            </a:r>
            <a:r>
              <a:rPr lang="tr-TR" baseline="0" dirty="0" err="1"/>
              <a:t>Success</a:t>
            </a:r>
            <a:endParaRPr lang="tr-TR" dirty="0"/>
          </a:p>
        </c:rich>
      </c:tx>
      <c:spPr>
        <a:noFill/>
        <a:ln>
          <a:noFill/>
        </a:ln>
        <a:effectLst/>
      </c:sp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clustered"/>
        <c:ser>
          <c:idx val="0"/>
          <c:order val="0"/>
          <c:tx>
            <c:strRef>
              <c:f>Sayfa1!$B$1</c:f>
              <c:strCache>
                <c:ptCount val="1"/>
                <c:pt idx="0">
                  <c:v>UCI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Sayfa1!$A$2:$A$7</c:f>
              <c:strCache>
                <c:ptCount val="6"/>
                <c:pt idx="0">
                  <c:v>J48</c:v>
                </c:pt>
                <c:pt idx="1">
                  <c:v>Naive Bayes76</c:v>
                </c:pt>
                <c:pt idx="2">
                  <c:v>Logistic</c:v>
                </c:pt>
                <c:pt idx="3">
                  <c:v>Random Forest</c:v>
                </c:pt>
                <c:pt idx="4">
                  <c:v>Support Vektor Machine</c:v>
                </c:pt>
                <c:pt idx="5">
                  <c:v>KNN</c:v>
                </c:pt>
              </c:strCache>
            </c:strRef>
          </c:cat>
          <c:val>
            <c:numRef>
              <c:f>Sayfa1!$B$2:$B$7</c:f>
              <c:numCache>
                <c:formatCode>General</c:formatCode>
                <c:ptCount val="6"/>
                <c:pt idx="0">
                  <c:v>94.9</c:v>
                </c:pt>
                <c:pt idx="1">
                  <c:v>83.6</c:v>
                </c:pt>
                <c:pt idx="2">
                  <c:v>90.3</c:v>
                </c:pt>
                <c:pt idx="3">
                  <c:v>97.3</c:v>
                </c:pt>
                <c:pt idx="4">
                  <c:v>88.3</c:v>
                </c:pt>
                <c:pt idx="5">
                  <c:v>95.2</c:v>
                </c:pt>
              </c:numCache>
            </c:numRef>
          </c:val>
          <c:extLst xmlns:c16r2="http://schemas.microsoft.com/office/drawing/2015/06/chart">
            <c:ext xmlns:c16="http://schemas.microsoft.com/office/drawing/2014/chart" uri="{C3380CC4-5D6E-409C-BE32-E72D297353CC}">
              <c16:uniqueId val="{00000000-8D2C-471A-9DC6-193050478536}"/>
            </c:ext>
          </c:extLst>
        </c:ser>
        <c:shape val="box"/>
        <c:axId val="90341376"/>
        <c:axId val="90343296"/>
        <c:axId val="0"/>
        <c:extLst xmlns:c16r2="http://schemas.microsoft.com/office/drawing/2015/06/chart">
          <c:ext xmlns:c15="http://schemas.microsoft.com/office/drawing/2012/chart" uri="{02D57815-91ED-43cb-92C2-25804820EDAC}">
            <c15:filteredBarSeries>
              <c15:ser>
                <c:idx val="1"/>
                <c:order val="1"/>
                <c:tx>
                  <c:strRef>
                    <c:extLst>
                      <c:ext uri="{02D57815-91ED-43cb-92C2-25804820EDAC}">
                        <c15:formulaRef>
                          <c15:sqref>Sayfa1!$C$1</c15:sqref>
                        </c15:formulaRef>
                      </c:ext>
                    </c:extLst>
                    <c:strCache>
                      <c:ptCount val="1"/>
                      <c:pt idx="0">
                        <c:v>Yapılan Veri</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c:ext uri="{02D57815-91ED-43cb-92C2-25804820EDAC}">
                        <c15:formulaRef>
                          <c15:sqref>Sayfa1!$A$2:$A$7</c15:sqref>
                        </c15:formulaRef>
                      </c:ext>
                    </c:extLst>
                    <c:strCache>
                      <c:ptCount val="6"/>
                      <c:pt idx="0">
                        <c:v>J48</c:v>
                      </c:pt>
                      <c:pt idx="1">
                        <c:v>Naive Bayes76</c:v>
                      </c:pt>
                      <c:pt idx="2">
                        <c:v>Logistic</c:v>
                      </c:pt>
                      <c:pt idx="3">
                        <c:v>Random Forest</c:v>
                      </c:pt>
                      <c:pt idx="4">
                        <c:v>Support Vektor Machine</c:v>
                      </c:pt>
                      <c:pt idx="5">
                        <c:v>KNN</c:v>
                      </c:pt>
                    </c:strCache>
                  </c:strRef>
                </c:cat>
                <c:val>
                  <c:numRef>
                    <c:extLst>
                      <c:ext uri="{02D57815-91ED-43cb-92C2-25804820EDAC}">
                        <c15:formulaRef>
                          <c15:sqref>Sayfa1!$C$2:$C$7</c15:sqref>
                        </c15:formulaRef>
                      </c:ext>
                    </c:extLst>
                    <c:numCache>
                      <c:formatCode>General</c:formatCode>
                      <c:ptCount val="6"/>
                      <c:pt idx="0">
                        <c:v>77.400000000000006</c:v>
                      </c:pt>
                      <c:pt idx="1">
                        <c:v>80.28</c:v>
                      </c:pt>
                      <c:pt idx="2">
                        <c:v>80.98</c:v>
                      </c:pt>
                      <c:pt idx="3">
                        <c:v>82.3</c:v>
                      </c:pt>
                      <c:pt idx="4">
                        <c:v>61.97</c:v>
                      </c:pt>
                      <c:pt idx="5">
                        <c:v>78</c:v>
                      </c:pt>
                    </c:numCache>
                  </c:numRef>
                </c:val>
                <c:extLst>
                  <c:ext xmlns:c16="http://schemas.microsoft.com/office/drawing/2014/chart" uri="{C3380CC4-5D6E-409C-BE32-E72D297353CC}">
                    <c16:uniqueId val="{00000001-8D2C-471A-9DC6-193050478536}"/>
                  </c:ext>
                </c:extLst>
              </c15:ser>
            </c15:filteredBarSeries>
          </c:ext>
        </c:extLst>
      </c:bar3DChart>
      <c:catAx>
        <c:axId val="90341376"/>
        <c:scaling>
          <c:orientation val="minMax"/>
        </c:scaling>
        <c:axPos val="b"/>
        <c:numFmt formatCode="General" sourceLinked="1"/>
        <c:maj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90343296"/>
        <c:crosses val="autoZero"/>
        <c:auto val="1"/>
        <c:lblAlgn val="ctr"/>
        <c:lblOffset val="100"/>
      </c:catAx>
      <c:valAx>
        <c:axId val="9034329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90341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97"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legend>
      <c:legendPos val="b"/>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tr-TR"/>
  <c:chart>
    <c:title>
      <c:tx>
        <c:rich>
          <a:bodyPr rot="0" spcFirstLastPara="1" vertOverflow="ellipsis" vert="horz" wrap="square" anchor="ctr" anchorCtr="1"/>
          <a:lstStyle/>
          <a:p>
            <a:pPr>
              <a:defRPr sz="2128" b="1" i="0" u="none" strike="noStrike" kern="1200" baseline="0">
                <a:solidFill>
                  <a:schemeClr val="tx1">
                    <a:lumMod val="65000"/>
                    <a:lumOff val="35000"/>
                  </a:schemeClr>
                </a:solidFill>
                <a:latin typeface="+mn-lt"/>
                <a:ea typeface="+mn-ea"/>
                <a:cs typeface="+mn-cs"/>
              </a:defRPr>
            </a:pPr>
            <a:r>
              <a:rPr lang="tr-TR" err="1"/>
              <a:t>Algorithm</a:t>
            </a:r>
            <a:r>
              <a:rPr lang="tr-TR" baseline="0"/>
              <a:t> </a:t>
            </a:r>
            <a:r>
              <a:rPr lang="tr-TR" baseline="0" err="1"/>
              <a:t>Success</a:t>
            </a:r>
            <a:endParaRPr lang="tr-TR"/>
          </a:p>
        </c:rich>
      </c:tx>
      <c:spPr>
        <a:noFill/>
        <a:ln>
          <a:noFill/>
        </a:ln>
        <a:effectLst/>
      </c:sp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clustered"/>
        <c:ser>
          <c:idx val="0"/>
          <c:order val="0"/>
          <c:tx>
            <c:strRef>
              <c:f>Sayfa1!$B$1</c:f>
              <c:strCache>
                <c:ptCount val="1"/>
                <c:pt idx="0">
                  <c:v> UCI DATA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Sayfa1!$A$2:$A$7</c:f>
              <c:strCache>
                <c:ptCount val="6"/>
                <c:pt idx="0">
                  <c:v>J48</c:v>
                </c:pt>
                <c:pt idx="1">
                  <c:v>Naive Bayes76</c:v>
                </c:pt>
                <c:pt idx="2">
                  <c:v>Logistic</c:v>
                </c:pt>
                <c:pt idx="3">
                  <c:v>Random Forest</c:v>
                </c:pt>
                <c:pt idx="4">
                  <c:v>Support Vektor Machine</c:v>
                </c:pt>
                <c:pt idx="5">
                  <c:v>KNN</c:v>
                </c:pt>
              </c:strCache>
            </c:strRef>
          </c:cat>
          <c:val>
            <c:numRef>
              <c:f>Sayfa1!$B$2:$B$7</c:f>
              <c:numCache>
                <c:formatCode>General</c:formatCode>
                <c:ptCount val="6"/>
                <c:pt idx="0">
                  <c:v>94.9</c:v>
                </c:pt>
                <c:pt idx="1">
                  <c:v>83.6</c:v>
                </c:pt>
                <c:pt idx="2">
                  <c:v>90.3</c:v>
                </c:pt>
                <c:pt idx="3">
                  <c:v>97.3</c:v>
                </c:pt>
                <c:pt idx="4">
                  <c:v>88.3</c:v>
                </c:pt>
                <c:pt idx="5">
                  <c:v>95.2</c:v>
                </c:pt>
              </c:numCache>
            </c:numRef>
          </c:val>
          <c:extLst xmlns:c16r2="http://schemas.microsoft.com/office/drawing/2015/06/chart">
            <c:ext xmlns:c16="http://schemas.microsoft.com/office/drawing/2014/chart" uri="{C3380CC4-5D6E-409C-BE32-E72D297353CC}">
              <c16:uniqueId val="{00000000-801B-4465-8FFC-8BF3E57BC2D6}"/>
            </c:ext>
          </c:extLst>
        </c:ser>
        <c:ser>
          <c:idx val="1"/>
          <c:order val="1"/>
          <c:tx>
            <c:strRef>
              <c:f>Sayfa1!$C$1</c:f>
              <c:strCache>
                <c:ptCount val="1"/>
                <c:pt idx="0">
                  <c:v>OUR DATA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Sayfa1!$A$2:$A$7</c:f>
              <c:strCache>
                <c:ptCount val="6"/>
                <c:pt idx="0">
                  <c:v>J48</c:v>
                </c:pt>
                <c:pt idx="1">
                  <c:v>Naive Bayes76</c:v>
                </c:pt>
                <c:pt idx="2">
                  <c:v>Logistic</c:v>
                </c:pt>
                <c:pt idx="3">
                  <c:v>Random Forest</c:v>
                </c:pt>
                <c:pt idx="4">
                  <c:v>Support Vektor Machine</c:v>
                </c:pt>
                <c:pt idx="5">
                  <c:v>KNN</c:v>
                </c:pt>
              </c:strCache>
            </c:strRef>
          </c:cat>
          <c:val>
            <c:numRef>
              <c:f>Sayfa1!$C$2:$C$7</c:f>
              <c:numCache>
                <c:formatCode>General</c:formatCode>
                <c:ptCount val="6"/>
                <c:pt idx="0">
                  <c:v>77.400000000000006</c:v>
                </c:pt>
                <c:pt idx="1">
                  <c:v>80.28</c:v>
                </c:pt>
                <c:pt idx="2">
                  <c:v>80.98</c:v>
                </c:pt>
                <c:pt idx="3">
                  <c:v>82.3</c:v>
                </c:pt>
                <c:pt idx="4">
                  <c:v>61.97</c:v>
                </c:pt>
                <c:pt idx="5">
                  <c:v>78</c:v>
                </c:pt>
              </c:numCache>
            </c:numRef>
          </c:val>
          <c:extLst xmlns:c15="http://schemas.microsoft.com/office/drawing/2012/chart" xmlns:c16r2="http://schemas.microsoft.com/office/drawing/2015/06/chart">
            <c:ext xmlns:c16="http://schemas.microsoft.com/office/drawing/2014/chart" uri="{C3380CC4-5D6E-409C-BE32-E72D297353CC}">
              <c16:uniqueId val="{00000001-801B-4465-8FFC-8BF3E57BC2D6}"/>
            </c:ext>
          </c:extLst>
        </c:ser>
        <c:shape val="box"/>
        <c:axId val="92020096"/>
        <c:axId val="94573696"/>
        <c:axId val="0"/>
        <c:extLst xmlns:c16r2="http://schemas.microsoft.com/office/drawing/2015/06/chart"/>
      </c:bar3DChart>
      <c:catAx>
        <c:axId val="92020096"/>
        <c:scaling>
          <c:orientation val="minMax"/>
        </c:scaling>
        <c:axPos val="b"/>
        <c:numFmt formatCode="General" sourceLinked="1"/>
        <c:maj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94573696"/>
        <c:crosses val="autoZero"/>
        <c:auto val="1"/>
        <c:lblAlgn val="ctr"/>
        <c:lblOffset val="100"/>
      </c:catAx>
      <c:valAx>
        <c:axId val="9457369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920200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97"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legend>
      <c:legendPos val="b"/>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1"/>
</c:chartSpace>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TF16392934.dotx</Template>
  <TotalTime>192</TotalTime>
  <Pages>7</Pages>
  <Words>904</Words>
  <Characters>5159</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esraay</dc:creator>
  <cp:keywords/>
  <dc:description/>
  <cp:lastModifiedBy>hp</cp:lastModifiedBy>
  <cp:revision>3</cp:revision>
  <dcterms:created xsi:type="dcterms:W3CDTF">2019-05-09T07:41:00Z</dcterms:created>
  <dcterms:modified xsi:type="dcterms:W3CDTF">2020-06-22T23:14:00Z</dcterms:modified>
</cp:coreProperties>
</file>